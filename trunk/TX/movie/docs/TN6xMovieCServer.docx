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904" w:rsidRPr="002C2441" w:rsidRDefault="007C72DA" w:rsidP="00C95904">
      <w:pPr>
        <w:jc w:val="both"/>
        <w:rPr>
          <w:rFonts w:ascii="Arial" w:hAnsi="Arial" w:cs="Arial"/>
          <w:color w:val="000000"/>
          <w:lang w:eastAsia="zh-CN"/>
        </w:rPr>
      </w:pPr>
      <w:r>
        <w:rPr>
          <w:rFonts w:ascii="Arial" w:hAnsi="Arial" w:cs="Arial"/>
          <w:noProof/>
          <w:color w:val="0000FF"/>
        </w:rPr>
        <w:drawing>
          <wp:inline distT="0" distB="0" distL="0" distR="0">
            <wp:extent cx="1679575" cy="434340"/>
            <wp:effectExtent l="0" t="0" r="0" b="3810"/>
            <wp:docPr id="1" name="webImgShrinked" descr="http://sharepoint.telenav.com/Logos and TeleNav Art/_w/TN_logo_177x46_gif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ImgShrinked" descr="http://sharepoint.telenav.com/Logos and TeleNav Art/_w/TN_logo_177x46_gif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57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904" w:rsidRPr="002C2441" w:rsidRDefault="00C95904" w:rsidP="00C95904">
      <w:pPr>
        <w:jc w:val="right"/>
        <w:rPr>
          <w:rFonts w:ascii="Arial" w:hAnsi="Arial" w:cs="Arial"/>
          <w:b/>
          <w:lang w:eastAsia="zh-CN"/>
        </w:rPr>
      </w:pPr>
      <w:r w:rsidRPr="002C2441">
        <w:rPr>
          <w:rFonts w:ascii="Arial" w:hAnsi="Arial" w:cs="Arial"/>
          <w:b/>
          <w:lang w:eastAsia="zh-CN"/>
        </w:rPr>
        <w:t>Revision:</w:t>
      </w:r>
      <w:r>
        <w:rPr>
          <w:rFonts w:ascii="Arial" w:hAnsi="Arial" w:cs="Arial"/>
          <w:b/>
        </w:rPr>
        <w:t xml:space="preserve"> </w:t>
      </w:r>
      <w:r w:rsidR="006464DA">
        <w:rPr>
          <w:rFonts w:ascii="Arial" w:hAnsi="Arial" w:cs="Arial"/>
          <w:b/>
        </w:rPr>
        <w:t>1.0</w:t>
      </w:r>
    </w:p>
    <w:p w:rsidR="00C95904" w:rsidRPr="002C2441" w:rsidRDefault="00C95904" w:rsidP="00C95904">
      <w:pPr>
        <w:jc w:val="both"/>
        <w:rPr>
          <w:rFonts w:ascii="Arial" w:hAnsi="Arial" w:cs="Arial"/>
          <w:color w:val="000000"/>
          <w:lang w:eastAsia="zh-CN"/>
        </w:rPr>
      </w:pPr>
    </w:p>
    <w:p w:rsidR="00C95904" w:rsidRPr="002C2441" w:rsidRDefault="00C95904" w:rsidP="00C95904">
      <w:pPr>
        <w:jc w:val="both"/>
        <w:rPr>
          <w:rFonts w:ascii="Arial" w:hAnsi="Arial" w:cs="Arial"/>
          <w:color w:val="000000"/>
          <w:lang w:eastAsia="zh-CN"/>
        </w:rPr>
      </w:pPr>
    </w:p>
    <w:p w:rsidR="00C95904" w:rsidRPr="002C2441" w:rsidRDefault="00C95904" w:rsidP="00C95904">
      <w:pPr>
        <w:jc w:val="both"/>
        <w:rPr>
          <w:rFonts w:ascii="Arial" w:hAnsi="Arial" w:cs="Arial"/>
          <w:color w:val="000000"/>
          <w:lang w:eastAsia="zh-CN"/>
        </w:rPr>
      </w:pPr>
    </w:p>
    <w:p w:rsidR="00C95904" w:rsidRPr="002C2441" w:rsidRDefault="00C95904" w:rsidP="00C95904">
      <w:pPr>
        <w:jc w:val="both"/>
        <w:rPr>
          <w:rFonts w:ascii="Arial" w:hAnsi="Arial" w:cs="Arial"/>
          <w:color w:val="000000"/>
          <w:lang w:eastAsia="zh-CN"/>
        </w:rPr>
      </w:pPr>
    </w:p>
    <w:p w:rsidR="00C95904" w:rsidRPr="002C2441" w:rsidRDefault="00C95904" w:rsidP="00C95904">
      <w:pPr>
        <w:jc w:val="both"/>
        <w:rPr>
          <w:rFonts w:ascii="Arial" w:hAnsi="Arial" w:cs="Arial"/>
          <w:b/>
          <w:bCs/>
          <w:sz w:val="36"/>
          <w:lang w:eastAsia="zh-CN"/>
        </w:rPr>
      </w:pPr>
    </w:p>
    <w:p w:rsidR="004C1803" w:rsidRDefault="004C1803" w:rsidP="004C1803">
      <w:pPr>
        <w:pStyle w:val="TitleCover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TN 6X </w:t>
      </w:r>
      <w:r w:rsidR="00E56C57">
        <w:rPr>
          <w:rFonts w:ascii="Arial" w:hAnsi="Arial" w:cs="Arial"/>
          <w:sz w:val="56"/>
          <w:szCs w:val="56"/>
        </w:rPr>
        <w:t>Movie</w:t>
      </w:r>
      <w:r>
        <w:rPr>
          <w:rFonts w:ascii="Arial" w:hAnsi="Arial" w:cs="Arial"/>
          <w:sz w:val="56"/>
          <w:szCs w:val="56"/>
        </w:rPr>
        <w:t xml:space="preserve"> </w:t>
      </w:r>
      <w:proofErr w:type="spellStart"/>
      <w:r>
        <w:rPr>
          <w:rFonts w:ascii="Arial" w:hAnsi="Arial" w:cs="Arial"/>
          <w:sz w:val="56"/>
          <w:szCs w:val="56"/>
        </w:rPr>
        <w:t>CServer</w:t>
      </w:r>
      <w:proofErr w:type="spellEnd"/>
    </w:p>
    <w:p w:rsidR="00C95904" w:rsidRPr="004801C3" w:rsidRDefault="00C95904" w:rsidP="00C95904">
      <w:pPr>
        <w:pStyle w:val="TitleCover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Component </w:t>
      </w:r>
      <w:r w:rsidRPr="004801C3">
        <w:rPr>
          <w:rFonts w:ascii="Arial" w:hAnsi="Arial" w:cs="Arial"/>
          <w:sz w:val="56"/>
          <w:szCs w:val="56"/>
        </w:rPr>
        <w:t>Functional Specification Document</w:t>
      </w:r>
    </w:p>
    <w:p w:rsidR="00C95904" w:rsidRDefault="00C95904" w:rsidP="00C95904">
      <w:pPr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C95904" w:rsidRDefault="00C95904" w:rsidP="00C95904">
      <w:pPr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C95904" w:rsidRDefault="00C95904" w:rsidP="00C95904">
      <w:pPr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C95904" w:rsidRDefault="00C95904" w:rsidP="00C95904">
      <w:pPr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C95904" w:rsidRDefault="00C95904" w:rsidP="00C95904">
      <w:pPr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C95904" w:rsidRDefault="00C95904" w:rsidP="00C95904">
      <w:pPr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C95904" w:rsidRDefault="00C95904" w:rsidP="00C95904">
      <w:pPr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C95904" w:rsidRDefault="00C95904" w:rsidP="00C95904">
      <w:pPr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C95904" w:rsidRDefault="00C95904" w:rsidP="00C95904">
      <w:pPr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C95904" w:rsidRDefault="00C95904" w:rsidP="00C95904">
      <w:pPr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C95904" w:rsidRDefault="00C95904" w:rsidP="00C95904">
      <w:pPr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C95904" w:rsidRDefault="00C95904" w:rsidP="00C95904">
      <w:pPr>
        <w:rPr>
          <w:rFonts w:ascii="Calibri" w:hAnsi="Calibri" w:cs="Calibri"/>
          <w:b/>
          <w:bCs/>
          <w:sz w:val="22"/>
          <w:szCs w:val="22"/>
          <w:lang w:eastAsia="zh-CN"/>
        </w:rPr>
      </w:pPr>
    </w:p>
    <w:p w:rsidR="00C95904" w:rsidRPr="003556CA" w:rsidRDefault="00C95904" w:rsidP="00420972">
      <w:pPr>
        <w:rPr>
          <w:rFonts w:ascii="Calibri" w:hAnsi="Calibri" w:cs="Calibri"/>
          <w:b/>
          <w:bCs/>
          <w:sz w:val="22"/>
          <w:szCs w:val="22"/>
          <w:lang w:eastAsia="zh-CN"/>
        </w:rPr>
      </w:pPr>
      <w:r w:rsidRPr="003556CA">
        <w:rPr>
          <w:rFonts w:ascii="Calibri" w:hAnsi="Calibri" w:cs="Calibri"/>
          <w:b/>
          <w:bCs/>
          <w:sz w:val="22"/>
          <w:szCs w:val="22"/>
          <w:lang w:eastAsia="zh-CN"/>
        </w:rPr>
        <w:t xml:space="preserve">Date of Release:   </w:t>
      </w:r>
      <w:r w:rsidR="00740B4C" w:rsidRPr="00740B4C">
        <w:rPr>
          <w:rFonts w:ascii="Calibri" w:hAnsi="Calibri" w:cs="Calibri"/>
          <w:b/>
          <w:bCs/>
          <w:sz w:val="22"/>
          <w:szCs w:val="22"/>
          <w:lang w:eastAsia="zh-CN"/>
        </w:rPr>
        <w:t xml:space="preserve">See </w:t>
      </w:r>
      <w:proofErr w:type="spellStart"/>
      <w:r w:rsidR="00740B4C" w:rsidRPr="00740B4C">
        <w:rPr>
          <w:rFonts w:ascii="Calibri" w:hAnsi="Calibri" w:cs="Calibri"/>
          <w:b/>
          <w:bCs/>
          <w:sz w:val="22"/>
          <w:szCs w:val="22"/>
          <w:lang w:eastAsia="zh-CN"/>
        </w:rPr>
        <w:t>cBL</w:t>
      </w:r>
      <w:proofErr w:type="spellEnd"/>
    </w:p>
    <w:p w:rsidR="00C95904" w:rsidRPr="003556CA" w:rsidRDefault="00C95904" w:rsidP="00420972">
      <w:pPr>
        <w:pStyle w:val="Heading6"/>
        <w:numPr>
          <w:ilvl w:val="0"/>
          <w:numId w:val="0"/>
        </w:numPr>
        <w:spacing w:before="0" w:after="0" w:line="240" w:lineRule="auto"/>
        <w:rPr>
          <w:rFonts w:ascii="Calibri" w:hAnsi="Calibri" w:cs="Calibri"/>
          <w:b/>
          <w:bCs/>
          <w:i w:val="0"/>
          <w:szCs w:val="22"/>
          <w:lang w:eastAsia="zh-CN"/>
        </w:rPr>
      </w:pPr>
      <w:r w:rsidRPr="00C95904">
        <w:rPr>
          <w:rFonts w:ascii="Calibri" w:hAnsi="Calibri" w:cs="Calibri"/>
          <w:b/>
          <w:bCs/>
          <w:i w:val="0"/>
          <w:szCs w:val="22"/>
          <w:lang w:eastAsia="zh-CN"/>
        </w:rPr>
        <w:t>Component Owner:</w:t>
      </w:r>
      <w:r w:rsidR="004C1803" w:rsidRPr="004C1803">
        <w:rPr>
          <w:rFonts w:ascii="Calibri" w:hAnsi="Calibri" w:cs="Calibri"/>
          <w:b/>
          <w:bCs/>
          <w:i w:val="0"/>
          <w:szCs w:val="22"/>
          <w:lang w:eastAsia="zh-CN"/>
        </w:rPr>
        <w:t xml:space="preserve"> </w:t>
      </w:r>
      <w:r w:rsidR="00740B4C" w:rsidRPr="00740B4C">
        <w:rPr>
          <w:rFonts w:ascii="Calibri" w:hAnsi="Calibri" w:cs="Calibri"/>
          <w:b/>
          <w:bCs/>
          <w:i w:val="0"/>
          <w:szCs w:val="22"/>
          <w:lang w:eastAsia="zh-CN"/>
        </w:rPr>
        <w:t xml:space="preserve">See </w:t>
      </w:r>
      <w:proofErr w:type="spellStart"/>
      <w:r w:rsidR="00740B4C" w:rsidRPr="00740B4C">
        <w:rPr>
          <w:rFonts w:ascii="Calibri" w:hAnsi="Calibri" w:cs="Calibri"/>
          <w:b/>
          <w:bCs/>
          <w:i w:val="0"/>
          <w:szCs w:val="22"/>
          <w:lang w:eastAsia="zh-CN"/>
        </w:rPr>
        <w:t>cBL</w:t>
      </w:r>
      <w:proofErr w:type="spellEnd"/>
    </w:p>
    <w:p w:rsidR="004C1803" w:rsidRPr="00C95904" w:rsidRDefault="00C95904" w:rsidP="004C1803">
      <w:pPr>
        <w:pStyle w:val="Heading6"/>
        <w:numPr>
          <w:ilvl w:val="0"/>
          <w:numId w:val="0"/>
        </w:numPr>
        <w:spacing w:before="0" w:after="0" w:line="240" w:lineRule="auto"/>
        <w:rPr>
          <w:rFonts w:ascii="Calibri" w:hAnsi="Calibri" w:cs="Calibri"/>
          <w:b/>
          <w:bCs/>
          <w:i w:val="0"/>
          <w:szCs w:val="22"/>
          <w:lang w:eastAsia="zh-CN"/>
        </w:rPr>
      </w:pPr>
      <w:r w:rsidRPr="00C95904">
        <w:rPr>
          <w:rFonts w:ascii="Calibri" w:hAnsi="Calibri" w:cs="Calibri"/>
          <w:b/>
          <w:bCs/>
          <w:i w:val="0"/>
          <w:szCs w:val="22"/>
          <w:lang w:eastAsia="zh-CN"/>
        </w:rPr>
        <w:t xml:space="preserve">Date Completed:  </w:t>
      </w:r>
      <w:r w:rsidR="00740B4C" w:rsidRPr="00740B4C">
        <w:rPr>
          <w:rFonts w:ascii="Calibri" w:hAnsi="Calibri" w:cs="Calibri"/>
          <w:b/>
          <w:bCs/>
          <w:i w:val="0"/>
          <w:szCs w:val="22"/>
          <w:lang w:eastAsia="zh-CN"/>
        </w:rPr>
        <w:t xml:space="preserve">See </w:t>
      </w:r>
      <w:proofErr w:type="spellStart"/>
      <w:r w:rsidR="00740B4C" w:rsidRPr="00740B4C">
        <w:rPr>
          <w:rFonts w:ascii="Calibri" w:hAnsi="Calibri" w:cs="Calibri"/>
          <w:b/>
          <w:bCs/>
          <w:i w:val="0"/>
          <w:szCs w:val="22"/>
          <w:lang w:eastAsia="zh-CN"/>
        </w:rPr>
        <w:t>cBL</w:t>
      </w:r>
      <w:proofErr w:type="spellEnd"/>
    </w:p>
    <w:p w:rsidR="004F087A" w:rsidRPr="00C95904" w:rsidRDefault="004F087A" w:rsidP="00420972">
      <w:pPr>
        <w:pStyle w:val="Heading6"/>
        <w:numPr>
          <w:ilvl w:val="0"/>
          <w:numId w:val="0"/>
        </w:numPr>
        <w:spacing w:before="0" w:after="0" w:line="240" w:lineRule="auto"/>
        <w:rPr>
          <w:rFonts w:ascii="Calibri" w:hAnsi="Calibri" w:cs="Calibri"/>
          <w:b/>
          <w:bCs/>
          <w:i w:val="0"/>
          <w:szCs w:val="22"/>
          <w:lang w:eastAsia="zh-CN"/>
        </w:rPr>
        <w:sectPr w:rsidR="004F087A" w:rsidRPr="00C9590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4F087A" w:rsidRDefault="004F087A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4F087A">
        <w:tc>
          <w:tcPr>
            <w:tcW w:w="2304" w:type="dxa"/>
          </w:tcPr>
          <w:p w:rsidR="004F087A" w:rsidRDefault="004F08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4F087A" w:rsidRDefault="004F08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4F087A" w:rsidRDefault="004F08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4F087A" w:rsidRDefault="004F087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108DB">
        <w:tc>
          <w:tcPr>
            <w:tcW w:w="2304" w:type="dxa"/>
          </w:tcPr>
          <w:p w:rsidR="005108DB" w:rsidRDefault="00740B4C" w:rsidP="0056053C">
            <w:pPr>
              <w:pStyle w:val="Tabletext"/>
            </w:pPr>
            <w:r>
              <w:rPr>
                <w:lang w:eastAsia="zh-CN"/>
              </w:rPr>
              <w:t xml:space="preserve">See </w:t>
            </w:r>
            <w:proofErr w:type="spellStart"/>
            <w:r>
              <w:rPr>
                <w:lang w:eastAsia="zh-CN"/>
              </w:rPr>
              <w:t>cBL</w:t>
            </w:r>
            <w:proofErr w:type="spellEnd"/>
          </w:p>
        </w:tc>
        <w:tc>
          <w:tcPr>
            <w:tcW w:w="1152" w:type="dxa"/>
          </w:tcPr>
          <w:p w:rsidR="005108DB" w:rsidRDefault="005108DB" w:rsidP="00F4076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108DB" w:rsidRDefault="005108DB" w:rsidP="00F40768">
            <w:pPr>
              <w:pStyle w:val="Tabletext"/>
            </w:pPr>
            <w:r>
              <w:t>Initial Release</w:t>
            </w:r>
          </w:p>
        </w:tc>
        <w:tc>
          <w:tcPr>
            <w:tcW w:w="2304" w:type="dxa"/>
          </w:tcPr>
          <w:p w:rsidR="005108DB" w:rsidRDefault="00740B4C" w:rsidP="00F40768">
            <w:pPr>
              <w:pStyle w:val="Tabletext"/>
            </w:pPr>
            <w:r>
              <w:rPr>
                <w:lang w:eastAsia="zh-CN"/>
              </w:rPr>
              <w:t>See cBL</w:t>
            </w:r>
          </w:p>
        </w:tc>
      </w:tr>
      <w:tr w:rsidR="0068557A" w:rsidTr="00FC617B">
        <w:tc>
          <w:tcPr>
            <w:tcW w:w="2304" w:type="dxa"/>
          </w:tcPr>
          <w:p w:rsidR="0068557A" w:rsidRDefault="0068557A" w:rsidP="00FC617B">
            <w:pPr>
              <w:pStyle w:val="Tabletext"/>
            </w:pPr>
          </w:p>
        </w:tc>
        <w:tc>
          <w:tcPr>
            <w:tcW w:w="1152" w:type="dxa"/>
          </w:tcPr>
          <w:p w:rsidR="0068557A" w:rsidRDefault="0068557A" w:rsidP="00FC617B">
            <w:pPr>
              <w:pStyle w:val="Tabletext"/>
            </w:pPr>
          </w:p>
        </w:tc>
        <w:tc>
          <w:tcPr>
            <w:tcW w:w="3744" w:type="dxa"/>
          </w:tcPr>
          <w:p w:rsidR="0068557A" w:rsidRDefault="0068557A" w:rsidP="00FC617B">
            <w:pPr>
              <w:pStyle w:val="Tabletext"/>
            </w:pPr>
          </w:p>
        </w:tc>
        <w:tc>
          <w:tcPr>
            <w:tcW w:w="2304" w:type="dxa"/>
          </w:tcPr>
          <w:p w:rsidR="0068557A" w:rsidRDefault="0068557A" w:rsidP="00FC617B">
            <w:pPr>
              <w:pStyle w:val="Tabletext"/>
            </w:pPr>
          </w:p>
        </w:tc>
      </w:tr>
      <w:tr w:rsidR="004F087A">
        <w:tc>
          <w:tcPr>
            <w:tcW w:w="2304" w:type="dxa"/>
          </w:tcPr>
          <w:p w:rsidR="004F087A" w:rsidRDefault="004F087A">
            <w:pPr>
              <w:pStyle w:val="Tabletext"/>
            </w:pPr>
          </w:p>
        </w:tc>
        <w:tc>
          <w:tcPr>
            <w:tcW w:w="1152" w:type="dxa"/>
          </w:tcPr>
          <w:p w:rsidR="004F087A" w:rsidRDefault="004F087A">
            <w:pPr>
              <w:pStyle w:val="Tabletext"/>
            </w:pPr>
          </w:p>
        </w:tc>
        <w:tc>
          <w:tcPr>
            <w:tcW w:w="3744" w:type="dxa"/>
          </w:tcPr>
          <w:p w:rsidR="004F087A" w:rsidRDefault="004F087A">
            <w:pPr>
              <w:pStyle w:val="Tabletext"/>
            </w:pPr>
          </w:p>
        </w:tc>
        <w:tc>
          <w:tcPr>
            <w:tcW w:w="2304" w:type="dxa"/>
          </w:tcPr>
          <w:p w:rsidR="004F087A" w:rsidRDefault="004F087A">
            <w:pPr>
              <w:pStyle w:val="Tabletext"/>
            </w:pPr>
          </w:p>
        </w:tc>
      </w:tr>
      <w:tr w:rsidR="004F087A">
        <w:tc>
          <w:tcPr>
            <w:tcW w:w="2304" w:type="dxa"/>
          </w:tcPr>
          <w:p w:rsidR="004F087A" w:rsidRDefault="004F087A">
            <w:pPr>
              <w:pStyle w:val="Tabletext"/>
            </w:pPr>
          </w:p>
        </w:tc>
        <w:tc>
          <w:tcPr>
            <w:tcW w:w="1152" w:type="dxa"/>
          </w:tcPr>
          <w:p w:rsidR="004F087A" w:rsidRDefault="004F087A">
            <w:pPr>
              <w:pStyle w:val="Tabletext"/>
            </w:pPr>
          </w:p>
        </w:tc>
        <w:tc>
          <w:tcPr>
            <w:tcW w:w="3744" w:type="dxa"/>
          </w:tcPr>
          <w:p w:rsidR="004F087A" w:rsidRDefault="004F087A">
            <w:pPr>
              <w:pStyle w:val="Tabletext"/>
            </w:pPr>
          </w:p>
        </w:tc>
        <w:tc>
          <w:tcPr>
            <w:tcW w:w="2304" w:type="dxa"/>
          </w:tcPr>
          <w:p w:rsidR="004F087A" w:rsidRDefault="004F087A">
            <w:pPr>
              <w:pStyle w:val="Tabletext"/>
            </w:pPr>
          </w:p>
        </w:tc>
      </w:tr>
      <w:tr w:rsidR="004F087A">
        <w:tc>
          <w:tcPr>
            <w:tcW w:w="2304" w:type="dxa"/>
          </w:tcPr>
          <w:p w:rsidR="004F087A" w:rsidRDefault="004F087A">
            <w:pPr>
              <w:pStyle w:val="Tabletext"/>
            </w:pPr>
          </w:p>
        </w:tc>
        <w:tc>
          <w:tcPr>
            <w:tcW w:w="1152" w:type="dxa"/>
          </w:tcPr>
          <w:p w:rsidR="004F087A" w:rsidRDefault="004F087A">
            <w:pPr>
              <w:pStyle w:val="Tabletext"/>
            </w:pPr>
          </w:p>
        </w:tc>
        <w:tc>
          <w:tcPr>
            <w:tcW w:w="3744" w:type="dxa"/>
          </w:tcPr>
          <w:p w:rsidR="004F087A" w:rsidRDefault="004F087A">
            <w:pPr>
              <w:pStyle w:val="Tabletext"/>
            </w:pPr>
          </w:p>
        </w:tc>
        <w:tc>
          <w:tcPr>
            <w:tcW w:w="2304" w:type="dxa"/>
          </w:tcPr>
          <w:p w:rsidR="004F087A" w:rsidRDefault="004F087A">
            <w:pPr>
              <w:pStyle w:val="Tabletext"/>
            </w:pPr>
          </w:p>
        </w:tc>
      </w:tr>
    </w:tbl>
    <w:p w:rsidR="004F087A" w:rsidRDefault="004F087A"/>
    <w:p w:rsidR="004F087A" w:rsidRDefault="004F087A">
      <w:pPr>
        <w:pStyle w:val="Title"/>
      </w:pPr>
      <w:r>
        <w:br w:type="page"/>
      </w:r>
      <w:r w:rsidR="00DD0EC9">
        <w:lastRenderedPageBreak/>
        <w:t xml:space="preserve"> </w:t>
      </w:r>
      <w:r>
        <w:t>Table of Contents</w:t>
      </w:r>
    </w:p>
    <w:p w:rsidR="00FF6C1D" w:rsidRDefault="008163F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163FC">
        <w:rPr>
          <w:b/>
        </w:rPr>
        <w:fldChar w:fldCharType="begin"/>
      </w:r>
      <w:r w:rsidR="004F087A">
        <w:rPr>
          <w:b/>
        </w:rPr>
        <w:instrText xml:space="preserve"> TOC \o "1-3" \h \z </w:instrText>
      </w:r>
      <w:r w:rsidRPr="008163FC">
        <w:rPr>
          <w:b/>
        </w:rPr>
        <w:fldChar w:fldCharType="separate"/>
      </w:r>
      <w:hyperlink w:anchor="_Toc290978892" w:history="1">
        <w:r w:rsidR="00FF6C1D" w:rsidRPr="00067A9F">
          <w:rPr>
            <w:rStyle w:val="Hyperlink"/>
            <w:noProof/>
          </w:rPr>
          <w:t>1.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Introduction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893" w:history="1">
        <w:r w:rsidR="00FF6C1D" w:rsidRPr="00067A9F">
          <w:rPr>
            <w:rStyle w:val="Hyperlink"/>
            <w:noProof/>
          </w:rPr>
          <w:t>1.1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Component Description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894" w:history="1">
        <w:r w:rsidR="00FF6C1D" w:rsidRPr="00067A9F">
          <w:rPr>
            <w:rStyle w:val="Hyperlink"/>
            <w:noProof/>
          </w:rPr>
          <w:t>1.2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Changes in This Release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895" w:history="1">
        <w:r w:rsidR="00FF6C1D" w:rsidRPr="00067A9F">
          <w:rPr>
            <w:rStyle w:val="Hyperlink"/>
            <w:noProof/>
            <w:lang w:eastAsia="zh-CN"/>
          </w:rPr>
          <w:t>2.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  <w:lang w:eastAsia="zh-CN"/>
          </w:rPr>
          <w:t>Specific FSD Changes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896" w:history="1">
        <w:r w:rsidR="00FF6C1D" w:rsidRPr="00067A9F">
          <w:rPr>
            <w:rStyle w:val="Hyperlink"/>
            <w:noProof/>
          </w:rPr>
          <w:t>3.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Requirements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897" w:history="1">
        <w:r w:rsidR="00FF6C1D" w:rsidRPr="00067A9F">
          <w:rPr>
            <w:rStyle w:val="Hyperlink"/>
            <w:noProof/>
          </w:rPr>
          <w:t>3.1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Use Cases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898" w:history="1">
        <w:r w:rsidR="00FF6C1D" w:rsidRPr="00067A9F">
          <w:rPr>
            <w:rStyle w:val="Hyperlink"/>
            <w:noProof/>
          </w:rPr>
          <w:t>3.2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Service Level Requirements (as needed)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899" w:history="1">
        <w:r w:rsidR="00FF6C1D" w:rsidRPr="00067A9F">
          <w:rPr>
            <w:rStyle w:val="Hyperlink"/>
            <w:noProof/>
          </w:rPr>
          <w:t>4.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Design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900" w:history="1">
        <w:r w:rsidR="00FF6C1D" w:rsidRPr="00067A9F">
          <w:rPr>
            <w:rStyle w:val="Hyperlink"/>
            <w:noProof/>
          </w:rPr>
          <w:t>4.1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Technologies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901" w:history="1">
        <w:r w:rsidR="00FF6C1D" w:rsidRPr="00067A9F">
          <w:rPr>
            <w:rStyle w:val="Hyperlink"/>
            <w:noProof/>
          </w:rPr>
          <w:t>4.1.1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Technologies Utilized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902" w:history="1">
        <w:r w:rsidR="00FF6C1D" w:rsidRPr="00067A9F">
          <w:rPr>
            <w:rStyle w:val="Hyperlink"/>
            <w:noProof/>
          </w:rPr>
          <w:t>4.1.2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Alternative Technologies Considered (as needed)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903" w:history="1">
        <w:r w:rsidR="00FF6C1D" w:rsidRPr="00067A9F">
          <w:rPr>
            <w:rStyle w:val="Hyperlink"/>
            <w:noProof/>
          </w:rPr>
          <w:t>4.2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External Interface(s)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904" w:history="1">
        <w:r w:rsidR="00FF6C1D" w:rsidRPr="00067A9F">
          <w:rPr>
            <w:rStyle w:val="Hyperlink"/>
            <w:noProof/>
          </w:rPr>
          <w:t>4.2.1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Communication Protocol(s) Used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905" w:history="1">
        <w:r w:rsidR="00FF6C1D" w:rsidRPr="00067A9F">
          <w:rPr>
            <w:rStyle w:val="Hyperlink"/>
            <w:noProof/>
          </w:rPr>
          <w:t>4.2.2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Interface Operations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906" w:history="1">
        <w:r w:rsidR="00FF6C1D" w:rsidRPr="00067A9F">
          <w:rPr>
            <w:rStyle w:val="Hyperlink"/>
            <w:noProof/>
          </w:rPr>
          <w:t>4.3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Implementation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907" w:history="1">
        <w:r w:rsidR="00FF6C1D" w:rsidRPr="00067A9F">
          <w:rPr>
            <w:rStyle w:val="Hyperlink"/>
            <w:noProof/>
          </w:rPr>
          <w:t>4.3.1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Structural Diagrams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908" w:history="1">
        <w:r w:rsidR="00FF6C1D" w:rsidRPr="00067A9F">
          <w:rPr>
            <w:rStyle w:val="Hyperlink"/>
            <w:noProof/>
          </w:rPr>
          <w:t>4.3.2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Behavior Diagrams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909" w:history="1">
        <w:r w:rsidR="00FF6C1D" w:rsidRPr="00067A9F">
          <w:rPr>
            <w:rStyle w:val="Hyperlink"/>
            <w:noProof/>
          </w:rPr>
          <w:t>4.3.3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Data Models/Database Schema (as needed)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F6C1D" w:rsidRDefault="008163F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90978910" w:history="1">
        <w:r w:rsidR="00FF6C1D" w:rsidRPr="00067A9F">
          <w:rPr>
            <w:rStyle w:val="Hyperlink"/>
            <w:noProof/>
          </w:rPr>
          <w:t>5.</w:t>
        </w:r>
        <w:r w:rsidR="00FF6C1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F6C1D" w:rsidRPr="00067A9F">
          <w:rPr>
            <w:rStyle w:val="Hyperlink"/>
            <w:noProof/>
          </w:rPr>
          <w:t>Service Level Impacts (as needed)</w:t>
        </w:r>
        <w:r w:rsidR="00FF6C1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C1D">
          <w:rPr>
            <w:noProof/>
            <w:webHidden/>
          </w:rPr>
          <w:instrText xml:space="preserve"> PAGEREF _Toc290978910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F6C1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087A" w:rsidRDefault="008163FC">
      <w:pPr>
        <w:pStyle w:val="Title"/>
      </w:pPr>
      <w:r>
        <w:rPr>
          <w:b w:val="0"/>
        </w:rPr>
        <w:fldChar w:fldCharType="end"/>
      </w:r>
      <w:r w:rsidR="004F087A">
        <w:br w:type="page"/>
      </w:r>
      <w:r w:rsidR="004F087A">
        <w:lastRenderedPageBreak/>
        <w:t xml:space="preserve">Component </w:t>
      </w:r>
      <w:fldSimple w:instr=" TITLE  \* MERGEFORMAT ">
        <w:r w:rsidR="004F087A">
          <w:t>Functional Specification Document</w:t>
        </w:r>
      </w:fldSimple>
    </w:p>
    <w:p w:rsidR="004F087A" w:rsidRPr="00EB2EC9" w:rsidRDefault="004F087A" w:rsidP="00EB2EC9">
      <w:pPr>
        <w:rPr>
          <w:i/>
          <w:color w:val="0000FF"/>
        </w:rPr>
      </w:pPr>
    </w:p>
    <w:p w:rsidR="004F087A" w:rsidRDefault="004F087A" w:rsidP="001B23BC">
      <w:pPr>
        <w:pStyle w:val="Heading1"/>
      </w:pPr>
      <w:bookmarkStart w:id="0" w:name="_Toc290978892"/>
      <w:r>
        <w:t>Introduction</w:t>
      </w:r>
      <w:bookmarkEnd w:id="0"/>
    </w:p>
    <w:p w:rsidR="00BD64FD" w:rsidRPr="004A0560" w:rsidRDefault="00BD64FD" w:rsidP="004A0560">
      <w:pPr>
        <w:pStyle w:val="Heading2"/>
      </w:pPr>
      <w:bookmarkStart w:id="1" w:name="_Toc290978893"/>
      <w:r w:rsidRPr="004A0560">
        <w:t>Component Desc</w:t>
      </w:r>
      <w:r w:rsidR="004A0560" w:rsidRPr="004A0560">
        <w:t>ription</w:t>
      </w:r>
      <w:bookmarkEnd w:id="1"/>
    </w:p>
    <w:p w:rsidR="00B27E2F" w:rsidRDefault="00B27E2F" w:rsidP="00B27E2F">
      <w:bookmarkStart w:id="2" w:name="_Toc290978894"/>
      <w:r>
        <w:t xml:space="preserve">The TN 6.x Movie C-Server is responsible for providing functionality related to Movies search and results. The client interacts directly with Movie C-Server and it further interacts with the backend movie module through provided Java APIs. All the theatres, movies, show times data is passed back to the client for further processing. </w:t>
      </w:r>
    </w:p>
    <w:p w:rsidR="00BD64FD" w:rsidRPr="004A0560" w:rsidRDefault="00BD64FD" w:rsidP="004A0560">
      <w:pPr>
        <w:pStyle w:val="Heading2"/>
      </w:pPr>
      <w:r w:rsidRPr="004A0560">
        <w:t>Changes</w:t>
      </w:r>
      <w:r w:rsidR="00E627EA">
        <w:t xml:space="preserve"> </w:t>
      </w:r>
      <w:r w:rsidR="000C03BF">
        <w:t>in</w:t>
      </w:r>
      <w:r w:rsidR="00E627EA">
        <w:t xml:space="preserve"> This </w:t>
      </w:r>
      <w:r w:rsidR="000C03BF">
        <w:t>R</w:t>
      </w:r>
      <w:r w:rsidR="00E627EA">
        <w:t>elease</w:t>
      </w:r>
      <w:bookmarkEnd w:id="2"/>
    </w:p>
    <w:tbl>
      <w:tblPr>
        <w:tblStyle w:val="TableGrid"/>
        <w:tblW w:w="0" w:type="auto"/>
        <w:tblInd w:w="18" w:type="dxa"/>
        <w:tblLook w:val="04A0"/>
      </w:tblPr>
      <w:tblGrid>
        <w:gridCol w:w="2790"/>
        <w:gridCol w:w="6768"/>
      </w:tblGrid>
      <w:tr w:rsidR="0012469B" w:rsidTr="00221143">
        <w:tc>
          <w:tcPr>
            <w:tcW w:w="27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2469B" w:rsidRDefault="0012469B" w:rsidP="00221143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eastAsia="zh-CN"/>
              </w:rPr>
              <w:t>Project Name/Bug Number</w:t>
            </w:r>
          </w:p>
        </w:tc>
        <w:tc>
          <w:tcPr>
            <w:tcW w:w="676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2469B" w:rsidRDefault="0012469B" w:rsidP="00221143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eastAsia="zh-CN"/>
              </w:rPr>
              <w:t>Description</w:t>
            </w:r>
          </w:p>
        </w:tc>
      </w:tr>
      <w:tr w:rsidR="0012469B" w:rsidTr="0012469B">
        <w:trPr>
          <w:trHeight w:val="440"/>
        </w:trPr>
        <w:tc>
          <w:tcPr>
            <w:tcW w:w="9558" w:type="dxa"/>
            <w:gridSpan w:val="2"/>
            <w:vAlign w:val="bottom"/>
          </w:tcPr>
          <w:p w:rsidR="0012469B" w:rsidRDefault="0084731A" w:rsidP="00221143">
            <w:r>
              <w:t xml:space="preserve">Please see </w:t>
            </w:r>
            <w:r w:rsidR="004306DB">
              <w:t>attached cBLTN6xMovieCServer.html</w:t>
            </w:r>
          </w:p>
          <w:p w:rsidR="0012469B" w:rsidRDefault="0012469B" w:rsidP="00144CF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4C1803" w:rsidRDefault="004C1803" w:rsidP="004A0560">
      <w:pPr>
        <w:pStyle w:val="BodyText"/>
        <w:ind w:left="0"/>
        <w:rPr>
          <w:i/>
          <w:color w:val="0000FF"/>
        </w:rPr>
      </w:pPr>
    </w:p>
    <w:p w:rsidR="00BA271B" w:rsidRDefault="00BA271B" w:rsidP="00BA271B">
      <w:pPr>
        <w:pStyle w:val="Heading1"/>
        <w:rPr>
          <w:lang w:eastAsia="zh-CN"/>
        </w:rPr>
      </w:pPr>
      <w:bookmarkStart w:id="3" w:name="_Toc287443443"/>
      <w:bookmarkStart w:id="4" w:name="_Toc290978895"/>
      <w:r>
        <w:rPr>
          <w:rFonts w:hint="eastAsia"/>
          <w:lang w:eastAsia="zh-CN"/>
        </w:rPr>
        <w:t xml:space="preserve">Specific </w:t>
      </w:r>
      <w:r>
        <w:rPr>
          <w:lang w:eastAsia="zh-CN"/>
        </w:rPr>
        <w:t xml:space="preserve">FSD </w:t>
      </w:r>
      <w:r>
        <w:rPr>
          <w:rFonts w:hint="eastAsia"/>
          <w:lang w:eastAsia="zh-CN"/>
        </w:rPr>
        <w:t>Changes</w:t>
      </w:r>
      <w:bookmarkEnd w:id="3"/>
      <w:bookmarkEnd w:id="4"/>
    </w:p>
    <w:p w:rsidR="00BA271B" w:rsidRPr="00BA271B" w:rsidRDefault="00BA271B" w:rsidP="002C6B89">
      <w:pPr>
        <w:pStyle w:val="BodyText"/>
        <w:ind w:left="0"/>
        <w:rPr>
          <w:i/>
          <w:color w:val="0000FF"/>
        </w:rPr>
      </w:pPr>
      <w:r>
        <w:rPr>
          <w:i/>
          <w:color w:val="0000FF"/>
        </w:rPr>
        <w:t xml:space="preserve">Describe specific </w:t>
      </w:r>
      <w:r w:rsidR="002B2BA6">
        <w:rPr>
          <w:i/>
          <w:color w:val="0000FF"/>
        </w:rPr>
        <w:t>sections in this document changed for this</w:t>
      </w:r>
      <w:r w:rsidR="002C6B89">
        <w:rPr>
          <w:i/>
          <w:color w:val="0000FF"/>
        </w:rPr>
        <w:t xml:space="preserve"> release (highlight in yellow):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9"/>
        <w:gridCol w:w="8190"/>
      </w:tblGrid>
      <w:tr w:rsidR="002B2BA6" w:rsidTr="002B2BA6">
        <w:trPr>
          <w:trHeight w:val="349"/>
          <w:tblHeader/>
        </w:trPr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2B2BA6" w:rsidRDefault="002B2BA6" w:rsidP="001B684D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Section</w:t>
            </w:r>
          </w:p>
        </w:tc>
        <w:tc>
          <w:tcPr>
            <w:tcW w:w="4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2B2BA6" w:rsidRDefault="002B2BA6" w:rsidP="001B684D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eastAsia="zh-CN"/>
              </w:rPr>
              <w:t>Description</w:t>
            </w:r>
          </w:p>
        </w:tc>
      </w:tr>
      <w:tr w:rsidR="002B2BA6" w:rsidTr="002B2BA6"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6" w:rsidRDefault="003B5775" w:rsidP="001B684D">
            <w:pPr>
              <w:rPr>
                <w:rFonts w:ascii="Calibri" w:hAnsi="Calibri" w:cs="Calibri"/>
                <w:color w:val="A6A6A6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A6A6A6"/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4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BA6" w:rsidRDefault="002B2BA6" w:rsidP="001B684D">
            <w:pPr>
              <w:rPr>
                <w:rFonts w:ascii="Calibri" w:hAnsi="Calibri" w:cs="Calibri"/>
                <w:color w:val="A6A6A6"/>
                <w:sz w:val="22"/>
                <w:szCs w:val="22"/>
                <w:lang w:eastAsia="zh-CN"/>
              </w:rPr>
            </w:pPr>
          </w:p>
        </w:tc>
      </w:tr>
    </w:tbl>
    <w:p w:rsidR="00BA271B" w:rsidRDefault="00BA271B" w:rsidP="004A0560">
      <w:pPr>
        <w:pStyle w:val="BodyText"/>
        <w:ind w:left="0"/>
        <w:rPr>
          <w:i/>
          <w:color w:val="0000FF"/>
        </w:rPr>
      </w:pPr>
    </w:p>
    <w:p w:rsidR="004F087A" w:rsidRDefault="004F087A" w:rsidP="00D52FE8">
      <w:pPr>
        <w:pStyle w:val="Heading1"/>
      </w:pPr>
      <w:bookmarkStart w:id="5" w:name="_Toc290978896"/>
      <w:r>
        <w:t>Requirements</w:t>
      </w:r>
      <w:bookmarkEnd w:id="5"/>
    </w:p>
    <w:p w:rsidR="003B3BA8" w:rsidRDefault="003B3BA8" w:rsidP="003B3BA8">
      <w:pPr>
        <w:pStyle w:val="Heading2"/>
      </w:pPr>
      <w:bookmarkStart w:id="6" w:name="_Toc288204421"/>
      <w:bookmarkStart w:id="7" w:name="_Toc290978897"/>
      <w:r>
        <w:t>Use Cases</w:t>
      </w:r>
      <w:bookmarkEnd w:id="6"/>
      <w:bookmarkEnd w:id="7"/>
    </w:p>
    <w:p w:rsidR="003B3BA8" w:rsidRPr="00A743FD" w:rsidRDefault="00AF7904" w:rsidP="00AF7904">
      <w:pPr>
        <w:pStyle w:val="BodyText"/>
        <w:ind w:left="0"/>
      </w:pPr>
      <w:r>
        <w:rPr>
          <w:i/>
          <w:color w:val="0000FF"/>
        </w:rPr>
        <w:t xml:space="preserve">This section should list the specific use cases that would cause this component to be invoked.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6"/>
        <w:gridCol w:w="6412"/>
        <w:gridCol w:w="1908"/>
      </w:tblGrid>
      <w:tr w:rsidR="003B3BA8" w:rsidTr="0056042D">
        <w:trPr>
          <w:trHeight w:val="349"/>
          <w:tblHeader/>
        </w:trPr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B3BA8" w:rsidRDefault="003B3BA8" w:rsidP="0056042D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eastAsia="zh-CN"/>
              </w:rPr>
            </w:pPr>
            <w:r w:rsidRPr="003115B2">
              <w:rPr>
                <w:rFonts w:ascii="Calibri" w:hAnsi="Calibri" w:cs="Calibri"/>
                <w:b/>
                <w:sz w:val="22"/>
                <w:szCs w:val="22"/>
              </w:rPr>
              <w:t>Use Case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#</w:t>
            </w:r>
          </w:p>
        </w:tc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B3BA8" w:rsidRDefault="003B3BA8" w:rsidP="0056042D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eastAsia="zh-CN"/>
              </w:rPr>
              <w:t>Description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B3BA8" w:rsidRDefault="003B3BA8" w:rsidP="0056042D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eastAsia="zh-CN"/>
              </w:rPr>
              <w:t>Note</w:t>
            </w:r>
          </w:p>
        </w:tc>
      </w:tr>
      <w:tr w:rsidR="00713F48" w:rsidTr="0056042D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003C5E" w:rsidRDefault="00713F48" w:rsidP="007F2A0E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003C5E">
              <w:rPr>
                <w:rFonts w:ascii="Calibri" w:hAnsi="Calibri" w:cs="Calibri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003C5E" w:rsidRDefault="00713F48" w:rsidP="007F2A0E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003C5E">
              <w:rPr>
                <w:rFonts w:ascii="Calibri" w:hAnsi="Calibri" w:cs="Calibri"/>
                <w:sz w:val="22"/>
                <w:szCs w:val="22"/>
                <w:lang w:eastAsia="zh-CN"/>
              </w:rPr>
              <w:t>Movie Search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4B3379" w:rsidRDefault="00713F48" w:rsidP="0056042D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</w:tr>
      <w:tr w:rsidR="00713F48" w:rsidTr="0056042D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4B3379" w:rsidRDefault="00713F48" w:rsidP="007F2A0E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4B3379">
              <w:rPr>
                <w:rFonts w:ascii="Calibri" w:hAnsi="Calibri" w:cs="Calibri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227B3B" w:rsidRDefault="00713F48" w:rsidP="007F2A0E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Movies Search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4B3379" w:rsidRDefault="00713F48" w:rsidP="0056042D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</w:tr>
      <w:tr w:rsidR="00713F48" w:rsidTr="00EB5FDE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4B3379" w:rsidRDefault="00713F48" w:rsidP="007F2A0E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4B3379">
              <w:rPr>
                <w:rFonts w:ascii="Calibri" w:hAnsi="Calibri" w:cs="Calibri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D00289" w:rsidRDefault="00713F48" w:rsidP="007F2A0E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Theaters Search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4B3379" w:rsidRDefault="00713F48" w:rsidP="00EB5FDE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</w:tr>
      <w:tr w:rsidR="00713F48" w:rsidTr="00EB5FDE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4B3379" w:rsidRDefault="00713F48" w:rsidP="007F2A0E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 w:rsidRPr="004B3379">
              <w:rPr>
                <w:rFonts w:ascii="Calibri" w:hAnsi="Calibri" w:cs="Calibri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4A0351" w:rsidRDefault="00713F48" w:rsidP="007F2A0E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Buy Ticket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4B3379" w:rsidRDefault="00713F48" w:rsidP="00EB5FDE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</w:tr>
      <w:tr w:rsidR="00713F48" w:rsidTr="00EB5FDE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4B3379" w:rsidRDefault="00713F48" w:rsidP="007F2A0E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4A0351" w:rsidRDefault="00713F48" w:rsidP="007F2A0E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sz w:val="22"/>
                <w:szCs w:val="22"/>
                <w:lang w:eastAsia="zh-CN"/>
              </w:rPr>
              <w:t>Share Movie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F48" w:rsidRPr="004B3379" w:rsidRDefault="00713F48" w:rsidP="00EB5FDE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</w:tr>
      <w:tr w:rsidR="003B3BA8" w:rsidTr="0056042D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A8" w:rsidRDefault="003B3BA8" w:rsidP="0056042D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A8" w:rsidRDefault="003B3BA8" w:rsidP="0056042D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A8" w:rsidRDefault="003B3BA8" w:rsidP="0056042D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</w:tr>
      <w:tr w:rsidR="003B3BA8" w:rsidTr="0056042D">
        <w:tc>
          <w:tcPr>
            <w:tcW w:w="6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A8" w:rsidRDefault="003B3BA8" w:rsidP="0056042D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3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A8" w:rsidRDefault="003B3BA8" w:rsidP="0056042D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A8" w:rsidRDefault="003B3BA8" w:rsidP="0056042D">
            <w:pPr>
              <w:rPr>
                <w:rFonts w:ascii="Calibri" w:hAnsi="Calibri" w:cs="Calibri"/>
                <w:sz w:val="22"/>
                <w:szCs w:val="22"/>
                <w:lang w:eastAsia="zh-CN"/>
              </w:rPr>
            </w:pPr>
          </w:p>
        </w:tc>
      </w:tr>
    </w:tbl>
    <w:p w:rsidR="003B3BA8" w:rsidRPr="009A2D59" w:rsidRDefault="003B3BA8" w:rsidP="003B3BA8">
      <w:pPr>
        <w:rPr>
          <w:rFonts w:cs="Arial"/>
          <w:lang w:eastAsia="zh-CN"/>
        </w:rPr>
      </w:pPr>
    </w:p>
    <w:p w:rsidR="003B3BA8" w:rsidRPr="00E627EA" w:rsidRDefault="003B3BA8" w:rsidP="003B3BA8">
      <w:pPr>
        <w:pStyle w:val="BodyText"/>
      </w:pPr>
    </w:p>
    <w:p w:rsidR="003B3BA8" w:rsidRDefault="003B3BA8" w:rsidP="003B3BA8">
      <w:pPr>
        <w:pStyle w:val="Heading2"/>
      </w:pPr>
      <w:bookmarkStart w:id="8" w:name="_Toc288204422"/>
      <w:bookmarkStart w:id="9" w:name="_Toc290978898"/>
      <w:r>
        <w:t>Service Level Requirements (as needed)</w:t>
      </w:r>
      <w:bookmarkEnd w:id="8"/>
      <w:bookmarkEnd w:id="9"/>
    </w:p>
    <w:p w:rsidR="003B3BA8" w:rsidRPr="00E627EA" w:rsidRDefault="003B3BA8" w:rsidP="003B3BA8">
      <w:pPr>
        <w:pStyle w:val="BodyText"/>
        <w:ind w:left="0"/>
      </w:pPr>
      <w:r>
        <w:rPr>
          <w:i/>
          <w:color w:val="0000FF"/>
        </w:rPr>
        <w:t xml:space="preserve">This section should list the service level requirements that this component needs to satisfy.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8"/>
        <w:gridCol w:w="7741"/>
      </w:tblGrid>
      <w:tr w:rsidR="003B3BA8" w:rsidTr="007E28DE">
        <w:trPr>
          <w:trHeight w:val="349"/>
          <w:tblHeader/>
        </w:trPr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B3BA8" w:rsidRDefault="003B3BA8" w:rsidP="0056042D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Requirement #</w:t>
            </w:r>
          </w:p>
        </w:tc>
        <w:tc>
          <w:tcPr>
            <w:tcW w:w="4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3B3BA8" w:rsidRDefault="003B3BA8" w:rsidP="0056042D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eastAsia="zh-CN"/>
              </w:rPr>
              <w:t>Description</w:t>
            </w:r>
          </w:p>
        </w:tc>
      </w:tr>
      <w:tr w:rsidR="003B3BA8" w:rsidTr="007E28DE"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A8" w:rsidRDefault="00870BE1" w:rsidP="0056042D">
            <w:pPr>
              <w:rPr>
                <w:rFonts w:ascii="Calibri" w:hAnsi="Calibri" w:cs="Calibri"/>
                <w:color w:val="A6A6A6"/>
                <w:sz w:val="22"/>
                <w:szCs w:val="22"/>
                <w:lang w:eastAsia="zh-CN"/>
              </w:rPr>
            </w:pPr>
            <w:r>
              <w:rPr>
                <w:rFonts w:ascii="Calibri" w:hAnsi="Calibri" w:cs="Calibri"/>
                <w:color w:val="A6A6A6"/>
                <w:sz w:val="22"/>
                <w:szCs w:val="22"/>
                <w:lang w:eastAsia="zh-CN"/>
              </w:rPr>
              <w:t>N/A</w:t>
            </w:r>
          </w:p>
        </w:tc>
        <w:tc>
          <w:tcPr>
            <w:tcW w:w="4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BA8" w:rsidRDefault="003B3BA8" w:rsidP="0056042D">
            <w:pPr>
              <w:rPr>
                <w:rFonts w:ascii="Calibri" w:hAnsi="Calibri" w:cs="Calibri"/>
                <w:color w:val="A6A6A6"/>
                <w:sz w:val="22"/>
                <w:szCs w:val="22"/>
                <w:lang w:eastAsia="zh-CN"/>
              </w:rPr>
            </w:pPr>
          </w:p>
        </w:tc>
      </w:tr>
    </w:tbl>
    <w:p w:rsidR="003B3BA8" w:rsidRPr="009A2D59" w:rsidRDefault="003B3BA8" w:rsidP="003B3BA8">
      <w:pPr>
        <w:rPr>
          <w:rFonts w:cs="Arial"/>
          <w:lang w:eastAsia="zh-CN"/>
        </w:rPr>
      </w:pPr>
    </w:p>
    <w:p w:rsidR="00B3517C" w:rsidRPr="009A2D59" w:rsidRDefault="00B3517C" w:rsidP="00B3517C">
      <w:pPr>
        <w:rPr>
          <w:rFonts w:cs="Arial"/>
          <w:lang w:eastAsia="zh-CN"/>
        </w:rPr>
      </w:pPr>
    </w:p>
    <w:p w:rsidR="004C1803" w:rsidRDefault="004C1803" w:rsidP="004C1803">
      <w:pPr>
        <w:pStyle w:val="Heading1"/>
      </w:pPr>
      <w:bookmarkStart w:id="10" w:name="_Toc287476917"/>
      <w:bookmarkStart w:id="11" w:name="_Toc290978899"/>
      <w:r>
        <w:t>Design</w:t>
      </w:r>
      <w:bookmarkEnd w:id="10"/>
      <w:bookmarkEnd w:id="11"/>
    </w:p>
    <w:p w:rsidR="004C1803" w:rsidRPr="00FA33CC" w:rsidRDefault="004C1803" w:rsidP="004C1803">
      <w:pPr>
        <w:pStyle w:val="BodyText"/>
        <w:rPr>
          <w:i/>
          <w:color w:val="0000FF"/>
        </w:rPr>
      </w:pPr>
    </w:p>
    <w:p w:rsidR="004C1803" w:rsidRDefault="004C1803" w:rsidP="004C1803">
      <w:pPr>
        <w:pStyle w:val="Heading2"/>
      </w:pPr>
      <w:bookmarkStart w:id="12" w:name="_Toc287476918"/>
      <w:bookmarkStart w:id="13" w:name="_Toc290978900"/>
      <w:r>
        <w:lastRenderedPageBreak/>
        <w:t>Technologies</w:t>
      </w:r>
      <w:bookmarkEnd w:id="12"/>
      <w:bookmarkEnd w:id="13"/>
    </w:p>
    <w:p w:rsidR="004C1803" w:rsidRDefault="004C1803" w:rsidP="004C1803">
      <w:pPr>
        <w:pStyle w:val="Heading3"/>
      </w:pPr>
      <w:bookmarkStart w:id="14" w:name="_Toc287476919"/>
      <w:bookmarkStart w:id="15" w:name="_Toc290978901"/>
      <w:r>
        <w:t>Technologies Utilized</w:t>
      </w:r>
      <w:bookmarkEnd w:id="14"/>
      <w:bookmarkEnd w:id="15"/>
    </w:p>
    <w:p w:rsidR="004C1803" w:rsidRPr="00BA492C" w:rsidRDefault="004C1803" w:rsidP="004C1803">
      <w:pPr>
        <w:pStyle w:val="BodyText"/>
        <w:numPr>
          <w:ilvl w:val="0"/>
          <w:numId w:val="4"/>
        </w:numPr>
      </w:pPr>
      <w:r w:rsidRPr="00BA492C">
        <w:t>Java SE 6:  The primary implementation language for all server-side implementations.</w:t>
      </w:r>
    </w:p>
    <w:p w:rsidR="004C1803" w:rsidRPr="00BA492C" w:rsidRDefault="004C1803" w:rsidP="004C1803">
      <w:pPr>
        <w:pStyle w:val="BodyText"/>
        <w:numPr>
          <w:ilvl w:val="0"/>
          <w:numId w:val="4"/>
        </w:numPr>
      </w:pPr>
      <w:r w:rsidRPr="00BA492C">
        <w:t>Apache Tomcat 6:  The primary application container platform for application services and business services.</w:t>
      </w:r>
    </w:p>
    <w:p w:rsidR="004C1803" w:rsidRPr="00BA492C" w:rsidRDefault="004C1803" w:rsidP="004C1803">
      <w:pPr>
        <w:pStyle w:val="BodyText"/>
        <w:numPr>
          <w:ilvl w:val="0"/>
          <w:numId w:val="4"/>
        </w:numPr>
      </w:pPr>
      <w:r>
        <w:t>Apache Axis2 1.5</w:t>
      </w:r>
      <w:r w:rsidRPr="00BA492C">
        <w:t>:  The primary web services container for business services</w:t>
      </w:r>
    </w:p>
    <w:p w:rsidR="004C1803" w:rsidRDefault="004C1803" w:rsidP="004C1803">
      <w:pPr>
        <w:pStyle w:val="BodyText"/>
        <w:numPr>
          <w:ilvl w:val="0"/>
          <w:numId w:val="4"/>
        </w:numPr>
      </w:pPr>
      <w:r w:rsidRPr="00BA492C">
        <w:t>SOAP/HTTP:  The primary communication protocol used for communication to business services.</w:t>
      </w:r>
    </w:p>
    <w:p w:rsidR="004C1803" w:rsidRDefault="004C1803" w:rsidP="004C1803">
      <w:pPr>
        <w:pStyle w:val="BodyTex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 xml:space="preserve">Spring </w:t>
      </w:r>
      <w:r>
        <w:rPr>
          <w:lang w:eastAsia="zh-CN"/>
        </w:rPr>
        <w:t>F</w:t>
      </w:r>
      <w:r>
        <w:rPr>
          <w:rFonts w:hint="eastAsia"/>
          <w:lang w:eastAsia="zh-CN"/>
        </w:rPr>
        <w:t xml:space="preserve">ramework </w:t>
      </w:r>
      <w:r>
        <w:rPr>
          <w:lang w:eastAsia="zh-CN"/>
        </w:rPr>
        <w:t>2.5.6</w:t>
      </w:r>
    </w:p>
    <w:p w:rsidR="004C1803" w:rsidRDefault="004C1803" w:rsidP="004C1803">
      <w:pPr>
        <w:pStyle w:val="BodyTex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Apache Commons </w:t>
      </w:r>
    </w:p>
    <w:p w:rsidR="004C1803" w:rsidRDefault="004C1803" w:rsidP="004C1803">
      <w:pPr>
        <w:pStyle w:val="BodyTex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Log4J 1.2.8</w:t>
      </w:r>
    </w:p>
    <w:p w:rsidR="004C1803" w:rsidRPr="00BA492C" w:rsidRDefault="004C1803" w:rsidP="004C1803">
      <w:pPr>
        <w:pStyle w:val="BodyText"/>
      </w:pPr>
      <w:proofErr w:type="spellStart"/>
      <w:r w:rsidRPr="00BA492C">
        <w:t>TeleNav</w:t>
      </w:r>
      <w:proofErr w:type="spellEnd"/>
      <w:r w:rsidRPr="00BA492C">
        <w:t xml:space="preserve"> proprietary technologies:</w:t>
      </w:r>
    </w:p>
    <w:p w:rsidR="004C1803" w:rsidRPr="00BA492C" w:rsidRDefault="004C1803" w:rsidP="004C1803">
      <w:pPr>
        <w:pStyle w:val="BodyText"/>
        <w:numPr>
          <w:ilvl w:val="0"/>
          <w:numId w:val="5"/>
        </w:numPr>
      </w:pPr>
      <w:proofErr w:type="spellStart"/>
      <w:r>
        <w:t>IN</w:t>
      </w:r>
      <w:r w:rsidRPr="00BA492C">
        <w:t>ode</w:t>
      </w:r>
      <w:proofErr w:type="spellEnd"/>
      <w:r w:rsidRPr="00BA492C">
        <w:t xml:space="preserve">: The interface abstraction for </w:t>
      </w:r>
      <w:proofErr w:type="spellStart"/>
      <w:r w:rsidRPr="00BA492C">
        <w:t>TXNode</w:t>
      </w:r>
      <w:proofErr w:type="spellEnd"/>
      <w:r w:rsidRPr="00BA492C">
        <w:t xml:space="preserve"> for client to server communication</w:t>
      </w:r>
    </w:p>
    <w:p w:rsidR="004C1803" w:rsidRPr="00833BFE" w:rsidRDefault="004C1803" w:rsidP="004C1803">
      <w:pPr>
        <w:pStyle w:val="BodyText"/>
        <w:rPr>
          <w:i/>
          <w:color w:val="0000FF"/>
        </w:rPr>
      </w:pPr>
    </w:p>
    <w:p w:rsidR="004C1803" w:rsidRDefault="004C1803" w:rsidP="004C1803">
      <w:pPr>
        <w:pStyle w:val="Heading3"/>
      </w:pPr>
      <w:bookmarkStart w:id="16" w:name="_Toc287476920"/>
      <w:bookmarkStart w:id="17" w:name="_Toc290978902"/>
      <w:r>
        <w:t>Alternative Technologies Considered (as needed)</w:t>
      </w:r>
      <w:bookmarkEnd w:id="16"/>
      <w:bookmarkEnd w:id="17"/>
    </w:p>
    <w:p w:rsidR="004C1803" w:rsidRPr="000433C4" w:rsidRDefault="004C1803" w:rsidP="004C1803">
      <w:pPr>
        <w:pStyle w:val="BodyText"/>
        <w:rPr>
          <w:i/>
          <w:color w:val="0000FF"/>
        </w:rPr>
      </w:pPr>
      <w:r>
        <w:rPr>
          <w:i/>
          <w:color w:val="0000FF"/>
        </w:rPr>
        <w:t>If any other technologies were considered but rejected, they should be listed here, along with the rational for why there were rejected in favor of another choice.</w:t>
      </w:r>
    </w:p>
    <w:p w:rsidR="004C1803" w:rsidRDefault="004C1803" w:rsidP="004C1803">
      <w:pPr>
        <w:pStyle w:val="Heading2"/>
      </w:pPr>
      <w:bookmarkStart w:id="18" w:name="_Toc287476921"/>
      <w:bookmarkStart w:id="19" w:name="_Toc290978903"/>
      <w:r>
        <w:t>External Interface(s)</w:t>
      </w:r>
      <w:bookmarkEnd w:id="18"/>
      <w:bookmarkEnd w:id="19"/>
    </w:p>
    <w:p w:rsidR="004C1803" w:rsidRDefault="004C1803" w:rsidP="004C1803">
      <w:pPr>
        <w:pStyle w:val="Heading3"/>
      </w:pPr>
      <w:bookmarkStart w:id="20" w:name="_Toc287476922"/>
      <w:bookmarkStart w:id="21" w:name="_Toc290978904"/>
      <w:r>
        <w:t>Communication Protocol(s) Used</w:t>
      </w:r>
      <w:bookmarkEnd w:id="20"/>
      <w:bookmarkEnd w:id="21"/>
    </w:p>
    <w:p w:rsidR="004C1803" w:rsidRDefault="004C1803" w:rsidP="004C1803">
      <w:pPr>
        <w:pStyle w:val="BodyText"/>
      </w:pPr>
    </w:p>
    <w:p w:rsidR="004C1803" w:rsidRDefault="004C1803" w:rsidP="004C1803">
      <w:pPr>
        <w:pStyle w:val="BodyText"/>
      </w:pPr>
      <w:proofErr w:type="spellStart"/>
      <w:r>
        <w:t>IN</w:t>
      </w:r>
      <w:r w:rsidRPr="00BA492C">
        <w:t>ode</w:t>
      </w:r>
      <w:proofErr w:type="spellEnd"/>
      <w:r w:rsidRPr="00BA492C">
        <w:t xml:space="preserve">: The interface abstraction for </w:t>
      </w:r>
      <w:proofErr w:type="spellStart"/>
      <w:r w:rsidRPr="00BA492C">
        <w:t>TXNode</w:t>
      </w:r>
      <w:proofErr w:type="spellEnd"/>
      <w:r w:rsidRPr="00BA492C">
        <w:t xml:space="preserve"> for client to server communication</w:t>
      </w:r>
    </w:p>
    <w:p w:rsidR="004C1803" w:rsidRPr="00BA492C" w:rsidRDefault="004C1803" w:rsidP="004C1803">
      <w:pPr>
        <w:pStyle w:val="BodyText"/>
      </w:pPr>
      <w:proofErr w:type="spellStart"/>
      <w:r w:rsidRPr="0086377B">
        <w:t>TXNode</w:t>
      </w:r>
      <w:proofErr w:type="spellEnd"/>
      <w:r w:rsidRPr="0086377B">
        <w:t>/</w:t>
      </w:r>
      <w:proofErr w:type="spellStart"/>
      <w:r w:rsidRPr="0086377B">
        <w:t>INode</w:t>
      </w:r>
      <w:proofErr w:type="spellEnd"/>
      <w:r w:rsidRPr="0086377B">
        <w:t xml:space="preserve">:  The proprietary TN protocol used for client-server communication.  It has been optimized for transfer size.  </w:t>
      </w:r>
      <w:proofErr w:type="spellStart"/>
      <w:r w:rsidRPr="0086377B">
        <w:t>INode</w:t>
      </w:r>
      <w:proofErr w:type="spellEnd"/>
      <w:r w:rsidRPr="0086377B">
        <w:t xml:space="preserve"> represents the generalized interface for </w:t>
      </w:r>
      <w:proofErr w:type="spellStart"/>
      <w:r w:rsidRPr="0086377B">
        <w:t>TXNode</w:t>
      </w:r>
      <w:proofErr w:type="spellEnd"/>
      <w:r w:rsidRPr="0086377B">
        <w:t xml:space="preserve"> to abstract away the concrete implementation and isolate changes</w:t>
      </w:r>
    </w:p>
    <w:p w:rsidR="004C1803" w:rsidRDefault="004C1803" w:rsidP="004C1803">
      <w:pPr>
        <w:pStyle w:val="BodyText"/>
        <w:rPr>
          <w:i/>
          <w:color w:val="0000FF"/>
        </w:rPr>
      </w:pPr>
    </w:p>
    <w:p w:rsidR="004C1803" w:rsidRDefault="004C1803" w:rsidP="004C1803">
      <w:pPr>
        <w:pStyle w:val="Heading3"/>
      </w:pPr>
      <w:bookmarkStart w:id="22" w:name="_Toc287476923"/>
      <w:bookmarkStart w:id="23" w:name="_Toc290978905"/>
      <w:r>
        <w:t>Interface Operations</w:t>
      </w:r>
      <w:bookmarkEnd w:id="22"/>
      <w:bookmarkEnd w:id="23"/>
    </w:p>
    <w:p w:rsidR="004C1803" w:rsidRDefault="004C1803" w:rsidP="004C1803">
      <w:pPr>
        <w:pStyle w:val="BodyText"/>
      </w:pPr>
    </w:p>
    <w:p w:rsidR="004C1803" w:rsidRDefault="004C1803" w:rsidP="004C1803">
      <w:pPr>
        <w:pStyle w:val="BodyText"/>
      </w:pPr>
      <w:r>
        <w:t xml:space="preserve">Various operations below are handled by the Common </w:t>
      </w:r>
      <w:proofErr w:type="spellStart"/>
      <w:r>
        <w:t>CServer</w:t>
      </w:r>
      <w:proofErr w:type="spellEnd"/>
      <w:r>
        <w:t xml:space="preserve"> over HTTP using </w:t>
      </w:r>
      <w:proofErr w:type="spellStart"/>
      <w:r>
        <w:t>TxNode</w:t>
      </w:r>
      <w:proofErr w:type="spellEnd"/>
      <w:r>
        <w:t xml:space="preserve"> protocol.</w:t>
      </w:r>
    </w:p>
    <w:p w:rsidR="004C1803" w:rsidRDefault="00E616AA" w:rsidP="004C1803">
      <w:pPr>
        <w:pStyle w:val="Heading4"/>
      </w:pPr>
      <w:r>
        <w:t>Buy Tickets</w:t>
      </w:r>
      <w:r w:rsidR="004C1803">
        <w:t xml:space="preserve"> </w:t>
      </w:r>
    </w:p>
    <w:p w:rsidR="004C1803" w:rsidRPr="00597A0B" w:rsidRDefault="00E616AA" w:rsidP="004C1803">
      <w:pPr>
        <w:widowControl/>
        <w:spacing w:line="24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Users can buy tickets for a selected movie using this interface.</w:t>
      </w:r>
    </w:p>
    <w:p w:rsidR="004C1803" w:rsidRPr="00597A0B" w:rsidRDefault="004C1803" w:rsidP="004C1803">
      <w:pPr>
        <w:pStyle w:val="BodyText"/>
      </w:pPr>
    </w:p>
    <w:p w:rsidR="004C1803" w:rsidRDefault="00E616AA" w:rsidP="004C1803">
      <w:pPr>
        <w:pStyle w:val="Heading4"/>
      </w:pPr>
      <w:r>
        <w:t>Movie Details</w:t>
      </w:r>
    </w:p>
    <w:p w:rsidR="004C1803" w:rsidRPr="005249EB" w:rsidRDefault="00E616AA" w:rsidP="00E616AA">
      <w:pPr>
        <w:pStyle w:val="BodyText"/>
        <w:ind w:left="0"/>
        <w:rPr>
          <w:rFonts w:ascii="SimSun" w:eastAsia="SimSun" w:hAnsi="SimSun"/>
          <w:sz w:val="24"/>
          <w:szCs w:val="24"/>
        </w:rPr>
      </w:pPr>
      <w:r w:rsidRPr="005249EB">
        <w:rPr>
          <w:rFonts w:ascii="SimSun" w:eastAsia="SimSun" w:hAnsi="SimSun"/>
          <w:sz w:val="24"/>
          <w:szCs w:val="24"/>
        </w:rPr>
        <w:t>Clients get details for a selected movie using this interface. The details include Times, movie theatres, Genre, Rating and small description.</w:t>
      </w:r>
    </w:p>
    <w:p w:rsidR="00E616AA" w:rsidRPr="00597A0B" w:rsidRDefault="00E616AA" w:rsidP="004C1803">
      <w:pPr>
        <w:pStyle w:val="BodyText"/>
      </w:pPr>
    </w:p>
    <w:p w:rsidR="004C1803" w:rsidRDefault="00E616AA" w:rsidP="004C1803">
      <w:pPr>
        <w:pStyle w:val="Heading4"/>
      </w:pPr>
      <w:r>
        <w:t>Movie Show Times</w:t>
      </w:r>
    </w:p>
    <w:p w:rsidR="004C1803" w:rsidRPr="00597A0B" w:rsidRDefault="00E616AA" w:rsidP="004C1803">
      <w:pPr>
        <w:widowControl/>
        <w:spacing w:line="24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Show times for a selected movie are provided using this interface.</w:t>
      </w:r>
    </w:p>
    <w:p w:rsidR="004C1803" w:rsidRPr="00597A0B" w:rsidRDefault="004C1803" w:rsidP="004C1803">
      <w:pPr>
        <w:pStyle w:val="BodyText"/>
      </w:pPr>
    </w:p>
    <w:p w:rsidR="004C1803" w:rsidRDefault="00E616AA" w:rsidP="004C1803">
      <w:pPr>
        <w:pStyle w:val="Heading4"/>
      </w:pPr>
      <w:r>
        <w:t>Share Movie</w:t>
      </w:r>
    </w:p>
    <w:p w:rsidR="004C1803" w:rsidRPr="00597A0B" w:rsidRDefault="00E616AA" w:rsidP="004C1803">
      <w:pPr>
        <w:widowControl/>
        <w:spacing w:line="240" w:lineRule="auto"/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Selected movie can be shared with other users with this interface.</w:t>
      </w:r>
    </w:p>
    <w:p w:rsidR="004C1803" w:rsidRDefault="004C1803" w:rsidP="00E616AA">
      <w:pPr>
        <w:pStyle w:val="Heading4"/>
        <w:numPr>
          <w:ilvl w:val="0"/>
          <w:numId w:val="0"/>
        </w:numPr>
      </w:pPr>
      <w:r>
        <w:t xml:space="preserve"> </w:t>
      </w:r>
    </w:p>
    <w:p w:rsidR="004C1803" w:rsidRDefault="004C1803" w:rsidP="004C1803">
      <w:pPr>
        <w:pStyle w:val="BodyText"/>
      </w:pPr>
    </w:p>
    <w:p w:rsidR="004C1803" w:rsidRDefault="004C1803" w:rsidP="004C1803">
      <w:pPr>
        <w:pStyle w:val="Heading2"/>
      </w:pPr>
      <w:bookmarkStart w:id="24" w:name="_Toc287476924"/>
      <w:bookmarkStart w:id="25" w:name="_Toc290978906"/>
      <w:r>
        <w:t>Implementation</w:t>
      </w:r>
      <w:bookmarkEnd w:id="24"/>
      <w:bookmarkEnd w:id="25"/>
    </w:p>
    <w:p w:rsidR="004C1803" w:rsidRDefault="004C1803" w:rsidP="004C1803">
      <w:pPr>
        <w:pStyle w:val="Heading3"/>
      </w:pPr>
      <w:bookmarkStart w:id="26" w:name="_Toc287476925"/>
      <w:bookmarkStart w:id="27" w:name="_Toc290978907"/>
      <w:r>
        <w:t>Structural Diagrams</w:t>
      </w:r>
      <w:bookmarkEnd w:id="26"/>
      <w:bookmarkEnd w:id="27"/>
    </w:p>
    <w:p w:rsidR="00B24EF2" w:rsidRDefault="00B24EF2" w:rsidP="00B24EF2">
      <w:pPr>
        <w:pStyle w:val="BodyText"/>
      </w:pPr>
      <w:r>
        <w:object w:dxaOrig="7795" w:dyaOrig="6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pt;height:308.4pt" o:ole="">
            <v:imagedata r:id="rId16" o:title=""/>
          </v:shape>
          <o:OLEObject Type="Embed" ProgID="Visio.Drawing.11" ShapeID="_x0000_i1025" DrawAspect="Content" ObjectID="_1388907739" r:id="rId17"/>
        </w:object>
      </w: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Default="00E22E5F" w:rsidP="00B24EF2">
      <w:pPr>
        <w:pStyle w:val="BodyText"/>
      </w:pPr>
    </w:p>
    <w:p w:rsidR="00E22E5F" w:rsidRPr="00B24EF2" w:rsidRDefault="00E22E5F" w:rsidP="00B24EF2">
      <w:pPr>
        <w:pStyle w:val="BodyText"/>
      </w:pPr>
    </w:p>
    <w:p w:rsidR="004C1803" w:rsidRDefault="004C1803" w:rsidP="004C1803">
      <w:pPr>
        <w:pStyle w:val="Heading4"/>
      </w:pPr>
      <w:r>
        <w:t>Layer Diagrams</w:t>
      </w:r>
    </w:p>
    <w:p w:rsidR="004C1803" w:rsidRDefault="004C1803" w:rsidP="004C1803">
      <w:pPr>
        <w:pStyle w:val="BodyText"/>
        <w:rPr>
          <w:noProof/>
        </w:rPr>
      </w:pPr>
    </w:p>
    <w:p w:rsidR="004C1803" w:rsidRDefault="004C1803" w:rsidP="004C1803">
      <w:pPr>
        <w:pStyle w:val="BodyText"/>
        <w:rPr>
          <w:noProof/>
        </w:rPr>
      </w:pPr>
    </w:p>
    <w:p w:rsidR="004C1803" w:rsidRDefault="004C1803" w:rsidP="004C1803">
      <w:pPr>
        <w:pStyle w:val="BodyText"/>
        <w:rPr>
          <w:noProof/>
        </w:rPr>
      </w:pPr>
    </w:p>
    <w:p w:rsidR="004C1803" w:rsidRDefault="007C72DA" w:rsidP="004C1803">
      <w:pPr>
        <w:pStyle w:val="BodyText"/>
        <w:rPr>
          <w:noProof/>
        </w:rPr>
      </w:pPr>
      <w:r>
        <w:rPr>
          <w:noProof/>
        </w:rPr>
        <w:drawing>
          <wp:inline distT="0" distB="0" distL="0" distR="0">
            <wp:extent cx="5940425" cy="4144010"/>
            <wp:effectExtent l="0" t="0" r="3175" b="889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803" w:rsidRDefault="004C1803" w:rsidP="004C1803">
      <w:pPr>
        <w:pStyle w:val="BodyText"/>
        <w:rPr>
          <w:noProof/>
        </w:rPr>
      </w:pPr>
    </w:p>
    <w:p w:rsidR="004C1803" w:rsidRDefault="004C1803" w:rsidP="004C1803">
      <w:pPr>
        <w:pStyle w:val="BodyText"/>
        <w:rPr>
          <w:noProof/>
        </w:rPr>
      </w:pPr>
    </w:p>
    <w:p w:rsidR="004C1803" w:rsidRPr="00A75E95" w:rsidRDefault="004C1803" w:rsidP="004C1803">
      <w:pPr>
        <w:pStyle w:val="BodyText"/>
      </w:pPr>
    </w:p>
    <w:p w:rsidR="0060021C" w:rsidRDefault="0060021C" w:rsidP="004C1803">
      <w:pPr>
        <w:pStyle w:val="Heading4"/>
      </w:pPr>
      <w:r>
        <w:lastRenderedPageBreak/>
        <w:t>Class Diagram</w:t>
      </w:r>
    </w:p>
    <w:p w:rsidR="0089294A" w:rsidRDefault="00B27E2F" w:rsidP="0060021C">
      <w:pPr>
        <w:pStyle w:val="BodyText"/>
      </w:pPr>
      <w:r>
        <w:rPr>
          <w:noProof/>
        </w:rPr>
        <w:drawing>
          <wp:inline distT="0" distB="0" distL="0" distR="0">
            <wp:extent cx="2479040" cy="31769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2F" w:rsidRDefault="00B27E2F" w:rsidP="0060021C">
      <w:pPr>
        <w:pStyle w:val="BodyText"/>
      </w:pPr>
      <w:r>
        <w:rPr>
          <w:noProof/>
        </w:rPr>
        <w:drawing>
          <wp:inline distT="0" distB="0" distL="0" distR="0">
            <wp:extent cx="3431540" cy="18383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2F" w:rsidRDefault="00B27E2F" w:rsidP="0060021C">
      <w:pPr>
        <w:pStyle w:val="BodyText"/>
      </w:pPr>
      <w:r>
        <w:rPr>
          <w:noProof/>
        </w:rPr>
        <w:drawing>
          <wp:inline distT="0" distB="0" distL="0" distR="0">
            <wp:extent cx="2413000" cy="251714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2F" w:rsidRDefault="00B27E2F" w:rsidP="0060021C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288280" cy="213995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21C" w:rsidRDefault="0060021C" w:rsidP="0060021C">
      <w:pPr>
        <w:pStyle w:val="BodyText"/>
      </w:pPr>
    </w:p>
    <w:p w:rsidR="0060021C" w:rsidRPr="0060021C" w:rsidRDefault="0060021C" w:rsidP="0060021C">
      <w:pPr>
        <w:pStyle w:val="BodyText"/>
      </w:pPr>
    </w:p>
    <w:p w:rsidR="004C1803" w:rsidRDefault="0060021C" w:rsidP="004C1803">
      <w:pPr>
        <w:pStyle w:val="Heading4"/>
      </w:pPr>
      <w:r>
        <w:t>Package Diagram</w:t>
      </w:r>
    </w:p>
    <w:p w:rsidR="004C1803" w:rsidRDefault="00B27E2F" w:rsidP="0089294A">
      <w:pPr>
        <w:pStyle w:val="BodyText"/>
        <w:ind w:left="0"/>
      </w:pPr>
      <w:r>
        <w:rPr>
          <w:noProof/>
        </w:rPr>
        <w:drawing>
          <wp:inline distT="0" distB="0" distL="0" distR="0">
            <wp:extent cx="2535555" cy="2771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E2F" w:rsidRDefault="00B27E2F" w:rsidP="0089294A">
      <w:pPr>
        <w:pStyle w:val="BodyText"/>
        <w:ind w:left="0"/>
      </w:pPr>
      <w:r>
        <w:rPr>
          <w:noProof/>
        </w:rPr>
        <w:lastRenderedPageBreak/>
        <w:drawing>
          <wp:inline distT="0" distB="0" distL="0" distR="0">
            <wp:extent cx="2554605" cy="2837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B0" w:rsidRDefault="00A531B0" w:rsidP="0089294A">
      <w:pPr>
        <w:pStyle w:val="BodyText"/>
        <w:ind w:left="0"/>
      </w:pPr>
    </w:p>
    <w:p w:rsidR="004C1803" w:rsidRDefault="004C1803" w:rsidP="004C1803">
      <w:pPr>
        <w:pStyle w:val="Heading3"/>
      </w:pPr>
      <w:bookmarkStart w:id="28" w:name="_Toc287476926"/>
      <w:bookmarkStart w:id="29" w:name="_Toc290978908"/>
      <w:r>
        <w:t>Behavior Diagrams</w:t>
      </w:r>
      <w:bookmarkEnd w:id="28"/>
      <w:bookmarkEnd w:id="29"/>
    </w:p>
    <w:p w:rsidR="00A531B0" w:rsidRDefault="003C14D8" w:rsidP="00A531B0">
      <w:pPr>
        <w:pStyle w:val="Heading4"/>
      </w:pPr>
      <w:r>
        <w:t xml:space="preserve">UC01 </w:t>
      </w:r>
      <w:r w:rsidR="00A531B0">
        <w:t>Movie Search</w:t>
      </w:r>
    </w:p>
    <w:p w:rsidR="00A531B0" w:rsidRDefault="009E396B" w:rsidP="009E396B">
      <w:pPr>
        <w:pStyle w:val="BodyText"/>
        <w:numPr>
          <w:ilvl w:val="0"/>
          <w:numId w:val="6"/>
        </w:numPr>
      </w:pPr>
      <w:r>
        <w:t xml:space="preserve">Search request initiated with a movie name hits Movie </w:t>
      </w:r>
      <w:proofErr w:type="spellStart"/>
      <w:r>
        <w:t>CServer</w:t>
      </w:r>
      <w:proofErr w:type="spellEnd"/>
      <w:r>
        <w:t xml:space="preserve"> along with location and data/time parameters.</w:t>
      </w:r>
    </w:p>
    <w:p w:rsidR="009E396B" w:rsidRDefault="009E396B" w:rsidP="009E396B">
      <w:pPr>
        <w:pStyle w:val="BodyText"/>
        <w:numPr>
          <w:ilvl w:val="0"/>
          <w:numId w:val="6"/>
        </w:numPr>
      </w:pPr>
      <w:r>
        <w:t>Movie search server is requested with the parameters.</w:t>
      </w:r>
    </w:p>
    <w:p w:rsidR="009E396B" w:rsidRDefault="009E396B" w:rsidP="009E396B">
      <w:pPr>
        <w:pStyle w:val="BodyText"/>
        <w:numPr>
          <w:ilvl w:val="0"/>
          <w:numId w:val="6"/>
        </w:numPr>
      </w:pPr>
      <w:r>
        <w:t>A response is returned with movie details and all theaters playing that movie.</w:t>
      </w:r>
    </w:p>
    <w:p w:rsidR="009E396B" w:rsidRPr="00A531B0" w:rsidRDefault="009E396B" w:rsidP="009E396B">
      <w:pPr>
        <w:pStyle w:val="BodyText"/>
        <w:numPr>
          <w:ilvl w:val="0"/>
          <w:numId w:val="6"/>
        </w:numPr>
      </w:pPr>
      <w:r>
        <w:t xml:space="preserve">Movie </w:t>
      </w:r>
      <w:proofErr w:type="spellStart"/>
      <w:r>
        <w:t>CServer</w:t>
      </w:r>
      <w:proofErr w:type="spellEnd"/>
      <w:r>
        <w:t xml:space="preserve"> returns this list back to the device.</w:t>
      </w:r>
    </w:p>
    <w:p w:rsidR="00A531B0" w:rsidRDefault="003C14D8" w:rsidP="00A531B0">
      <w:pPr>
        <w:pStyle w:val="Heading4"/>
      </w:pPr>
      <w:r>
        <w:t xml:space="preserve">UC02 </w:t>
      </w:r>
      <w:r w:rsidR="00A531B0">
        <w:t>Movies Search</w:t>
      </w:r>
    </w:p>
    <w:p w:rsidR="009E396B" w:rsidRDefault="009E396B" w:rsidP="009E396B">
      <w:pPr>
        <w:pStyle w:val="BodyText"/>
        <w:numPr>
          <w:ilvl w:val="0"/>
          <w:numId w:val="7"/>
        </w:numPr>
      </w:pPr>
      <w:r>
        <w:t xml:space="preserve">Search request initiated without a movie name hits Movie </w:t>
      </w:r>
      <w:proofErr w:type="spellStart"/>
      <w:r>
        <w:t>CServer</w:t>
      </w:r>
      <w:proofErr w:type="spellEnd"/>
      <w:r>
        <w:t>. Other parameters are still sent like location and data/time.</w:t>
      </w:r>
    </w:p>
    <w:p w:rsidR="009E396B" w:rsidRDefault="009E396B" w:rsidP="009E396B">
      <w:pPr>
        <w:pStyle w:val="BodyText"/>
        <w:numPr>
          <w:ilvl w:val="0"/>
          <w:numId w:val="7"/>
        </w:numPr>
      </w:pPr>
      <w:r>
        <w:t>Movie search server is requested with the parameters.</w:t>
      </w:r>
    </w:p>
    <w:p w:rsidR="009E396B" w:rsidRDefault="009E396B" w:rsidP="009E396B">
      <w:pPr>
        <w:pStyle w:val="BodyText"/>
        <w:numPr>
          <w:ilvl w:val="0"/>
          <w:numId w:val="7"/>
        </w:numPr>
      </w:pPr>
      <w:r>
        <w:t>A response is returned with list of all movies around that location and time/date.</w:t>
      </w:r>
    </w:p>
    <w:p w:rsidR="009E396B" w:rsidRPr="009E396B" w:rsidRDefault="009E396B" w:rsidP="009E396B">
      <w:pPr>
        <w:pStyle w:val="BodyText"/>
        <w:numPr>
          <w:ilvl w:val="0"/>
          <w:numId w:val="7"/>
        </w:numPr>
      </w:pPr>
      <w:r>
        <w:t xml:space="preserve">Movie </w:t>
      </w:r>
      <w:proofErr w:type="spellStart"/>
      <w:r>
        <w:t>CServer</w:t>
      </w:r>
      <w:proofErr w:type="spellEnd"/>
      <w:r>
        <w:t xml:space="preserve"> returns this list back to the device.</w:t>
      </w:r>
    </w:p>
    <w:p w:rsidR="00A531B0" w:rsidRDefault="003C14D8" w:rsidP="00A531B0">
      <w:pPr>
        <w:pStyle w:val="Heading4"/>
      </w:pPr>
      <w:r>
        <w:t xml:space="preserve">UC03 </w:t>
      </w:r>
      <w:r w:rsidR="00A531B0">
        <w:t>Theaters Search</w:t>
      </w:r>
    </w:p>
    <w:p w:rsidR="009E396B" w:rsidRDefault="009E396B" w:rsidP="009E396B">
      <w:pPr>
        <w:pStyle w:val="BodyText"/>
        <w:numPr>
          <w:ilvl w:val="0"/>
          <w:numId w:val="9"/>
        </w:numPr>
      </w:pPr>
      <w:r>
        <w:t xml:space="preserve">Theater search request initiated with a movie name hits Movie </w:t>
      </w:r>
      <w:proofErr w:type="spellStart"/>
      <w:r>
        <w:t>CServer</w:t>
      </w:r>
      <w:proofErr w:type="spellEnd"/>
      <w:r>
        <w:t xml:space="preserve"> along with location and data/time parameters.</w:t>
      </w:r>
    </w:p>
    <w:p w:rsidR="009E396B" w:rsidRDefault="009E396B" w:rsidP="009E396B">
      <w:pPr>
        <w:pStyle w:val="BodyText"/>
        <w:numPr>
          <w:ilvl w:val="0"/>
          <w:numId w:val="9"/>
        </w:numPr>
      </w:pPr>
      <w:r>
        <w:t>Movie search server is requested with the parameters.</w:t>
      </w:r>
    </w:p>
    <w:p w:rsidR="009E396B" w:rsidRDefault="009E396B" w:rsidP="009E396B">
      <w:pPr>
        <w:pStyle w:val="BodyText"/>
        <w:numPr>
          <w:ilvl w:val="0"/>
          <w:numId w:val="9"/>
        </w:numPr>
      </w:pPr>
      <w:r>
        <w:t>A response is returned with all theaters playing that movie.</w:t>
      </w:r>
    </w:p>
    <w:p w:rsidR="009E396B" w:rsidRPr="009E396B" w:rsidRDefault="009E396B" w:rsidP="009E396B">
      <w:pPr>
        <w:pStyle w:val="BodyText"/>
        <w:numPr>
          <w:ilvl w:val="0"/>
          <w:numId w:val="9"/>
        </w:numPr>
      </w:pPr>
      <w:r>
        <w:t xml:space="preserve">Movie </w:t>
      </w:r>
      <w:proofErr w:type="spellStart"/>
      <w:r>
        <w:t>CServer</w:t>
      </w:r>
      <w:proofErr w:type="spellEnd"/>
      <w:r>
        <w:t xml:space="preserve"> returns this list back to the device.</w:t>
      </w:r>
    </w:p>
    <w:p w:rsidR="00A531B0" w:rsidRDefault="003C14D8" w:rsidP="00A531B0">
      <w:pPr>
        <w:pStyle w:val="Heading4"/>
      </w:pPr>
      <w:r>
        <w:t xml:space="preserve">UC04 </w:t>
      </w:r>
      <w:r w:rsidR="00A531B0">
        <w:t>Buy Ticket</w:t>
      </w:r>
    </w:p>
    <w:p w:rsidR="009E396B" w:rsidRDefault="00711B9D" w:rsidP="009E396B">
      <w:pPr>
        <w:pStyle w:val="BodyText"/>
        <w:numPr>
          <w:ilvl w:val="0"/>
          <w:numId w:val="10"/>
        </w:numPr>
      </w:pPr>
      <w:r>
        <w:t>Buy ticket button is displayed for all Movies and theaters which are associated with Fandango.</w:t>
      </w:r>
    </w:p>
    <w:p w:rsidR="00711B9D" w:rsidRDefault="00711B9D" w:rsidP="009E396B">
      <w:pPr>
        <w:pStyle w:val="BodyText"/>
        <w:numPr>
          <w:ilvl w:val="0"/>
          <w:numId w:val="10"/>
        </w:numPr>
      </w:pPr>
      <w:r>
        <w:t>Clicking the button should take the user directly to Fandango page.</w:t>
      </w:r>
    </w:p>
    <w:p w:rsidR="00711B9D" w:rsidRPr="009E396B" w:rsidRDefault="00711B9D" w:rsidP="00711B9D">
      <w:pPr>
        <w:pStyle w:val="BodyText"/>
        <w:ind w:left="1080"/>
      </w:pPr>
    </w:p>
    <w:p w:rsidR="00A531B0" w:rsidRPr="00A531B0" w:rsidRDefault="003C14D8" w:rsidP="00A531B0">
      <w:pPr>
        <w:pStyle w:val="Heading4"/>
      </w:pPr>
      <w:r>
        <w:lastRenderedPageBreak/>
        <w:t xml:space="preserve">UC05 </w:t>
      </w:r>
      <w:r w:rsidR="00A531B0">
        <w:t>Share Movie</w:t>
      </w:r>
    </w:p>
    <w:p w:rsidR="00A531B0" w:rsidRDefault="001974B3" w:rsidP="001974B3">
      <w:pPr>
        <w:pStyle w:val="BodyText"/>
        <w:numPr>
          <w:ilvl w:val="0"/>
          <w:numId w:val="11"/>
        </w:numPr>
      </w:pPr>
      <w:r>
        <w:t>Share Movie request is initiated with friend’s phone number and movie details (time, location etc.)</w:t>
      </w:r>
    </w:p>
    <w:p w:rsidR="001974B3" w:rsidRDefault="001974B3" w:rsidP="001974B3">
      <w:pPr>
        <w:pStyle w:val="BodyText"/>
        <w:numPr>
          <w:ilvl w:val="0"/>
          <w:numId w:val="11"/>
        </w:numPr>
      </w:pPr>
      <w:r>
        <w:t xml:space="preserve">Request is sent to </w:t>
      </w:r>
      <w:proofErr w:type="spellStart"/>
      <w:r>
        <w:t>xNav</w:t>
      </w:r>
      <w:proofErr w:type="spellEnd"/>
      <w:r>
        <w:t xml:space="preserve"> server which sends the SMS with all information to share.</w:t>
      </w:r>
    </w:p>
    <w:p w:rsidR="001974B3" w:rsidRDefault="001974B3" w:rsidP="00A531B0">
      <w:pPr>
        <w:pStyle w:val="BodyText"/>
      </w:pPr>
    </w:p>
    <w:p w:rsidR="001974B3" w:rsidRPr="00A531B0" w:rsidRDefault="001974B3" w:rsidP="00A531B0">
      <w:pPr>
        <w:pStyle w:val="BodyText"/>
      </w:pPr>
    </w:p>
    <w:p w:rsidR="00B24EF2" w:rsidRPr="00D80380" w:rsidRDefault="00B24EF2" w:rsidP="00B24EF2">
      <w:pPr>
        <w:pStyle w:val="BodyText"/>
        <w:ind w:left="0"/>
        <w:rPr>
          <w:i/>
          <w:color w:val="0000FF"/>
        </w:rPr>
      </w:pPr>
      <w:r>
        <w:object w:dxaOrig="10675" w:dyaOrig="9595">
          <v:shape id="_x0000_i1026" type="#_x0000_t75" style="width:467.45pt;height:420.2pt" o:ole="">
            <v:imagedata r:id="rId25" o:title=""/>
          </v:shape>
          <o:OLEObject Type="Embed" ProgID="Visio.Drawing.11" ShapeID="_x0000_i1026" DrawAspect="Content" ObjectID="_1388907740" r:id="rId26"/>
        </w:object>
      </w:r>
    </w:p>
    <w:p w:rsidR="004C1803" w:rsidRPr="00894D6C" w:rsidRDefault="004C1803" w:rsidP="004C1803">
      <w:pPr>
        <w:pStyle w:val="BodyText"/>
        <w:rPr>
          <w:i/>
          <w:color w:val="0000FF"/>
        </w:rPr>
      </w:pPr>
    </w:p>
    <w:p w:rsidR="004C1803" w:rsidRDefault="004C1803" w:rsidP="004C1803">
      <w:pPr>
        <w:pStyle w:val="Heading3"/>
      </w:pPr>
      <w:bookmarkStart w:id="30" w:name="_Toc287476927"/>
      <w:bookmarkStart w:id="31" w:name="_Toc290978909"/>
      <w:r>
        <w:t>Data Models/Database Schema (as needed)</w:t>
      </w:r>
      <w:bookmarkEnd w:id="30"/>
      <w:bookmarkEnd w:id="31"/>
    </w:p>
    <w:p w:rsidR="004C1803" w:rsidRPr="00B24EF2" w:rsidRDefault="00B24EF2" w:rsidP="004C1803">
      <w:pPr>
        <w:pStyle w:val="BodyText"/>
        <w:rPr>
          <w:i/>
        </w:rPr>
      </w:pPr>
      <w:r w:rsidRPr="00B24EF2">
        <w:rPr>
          <w:i/>
        </w:rPr>
        <w:t>N/A</w:t>
      </w:r>
    </w:p>
    <w:p w:rsidR="004F087A" w:rsidRDefault="004F087A" w:rsidP="00DE07C6">
      <w:pPr>
        <w:pStyle w:val="Heading1"/>
      </w:pPr>
      <w:bookmarkStart w:id="32" w:name="_Toc290978910"/>
      <w:r>
        <w:t>Service Level Impacts (as needed)</w:t>
      </w:r>
      <w:bookmarkEnd w:id="32"/>
    </w:p>
    <w:p w:rsidR="004F087A" w:rsidRPr="00B24EF2" w:rsidRDefault="00B24EF2" w:rsidP="001C4B51">
      <w:pPr>
        <w:pStyle w:val="BodyText"/>
        <w:rPr>
          <w:i/>
        </w:rPr>
      </w:pPr>
      <w:r w:rsidRPr="00B24EF2">
        <w:rPr>
          <w:i/>
        </w:rPr>
        <w:t>N/A</w:t>
      </w:r>
    </w:p>
    <w:p w:rsidR="004F087A" w:rsidRPr="001C4B51" w:rsidRDefault="004F087A" w:rsidP="002C6B89">
      <w:pPr>
        <w:pStyle w:val="BodyText"/>
        <w:ind w:left="0"/>
        <w:rPr>
          <w:i/>
          <w:color w:val="0000FF"/>
        </w:rPr>
      </w:pPr>
    </w:p>
    <w:sectPr w:rsidR="004F087A" w:rsidRPr="001C4B51" w:rsidSect="00E44D0D">
      <w:headerReference w:type="default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230" w:rsidRDefault="000F5230">
      <w:r>
        <w:separator/>
      </w:r>
    </w:p>
  </w:endnote>
  <w:endnote w:type="continuationSeparator" w:id="0">
    <w:p w:rsidR="000F5230" w:rsidRDefault="000F5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宋体">
    <w:altName w:val="Arial Unicode MS"/>
    <w:charset w:val="50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87A" w:rsidRDefault="008163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F087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087A" w:rsidRDefault="004F087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300" w:rsidRDefault="00E503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300" w:rsidRDefault="00E50300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4F08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087A" w:rsidRDefault="004F087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087A" w:rsidRDefault="004F087A">
          <w:pPr>
            <w:jc w:val="center"/>
          </w:pPr>
          <w:r>
            <w:sym w:font="Symbol" w:char="F0D3"/>
          </w:r>
          <w:r w:rsidR="008163FC">
            <w:fldChar w:fldCharType="begin"/>
          </w:r>
          <w:r w:rsidR="008163FC">
            <w:instrText xml:space="preserve"> DOCPROPERTY "Company"  \* MERGEFORMAT </w:instrText>
          </w:r>
          <w:r w:rsidR="008163FC">
            <w:fldChar w:fldCharType="separate"/>
          </w:r>
          <w:proofErr w:type="spellStart"/>
          <w:r>
            <w:t>TeleNav</w:t>
          </w:r>
          <w:proofErr w:type="spellEnd"/>
          <w:r>
            <w:t>, Inc.</w:t>
          </w:r>
          <w:r w:rsidR="008163FC">
            <w:fldChar w:fldCharType="end"/>
          </w:r>
          <w:r w:rsidR="000C03BF">
            <w:t>, 2011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F087A" w:rsidRDefault="004F087A">
          <w:pPr>
            <w:jc w:val="right"/>
          </w:pPr>
          <w:r>
            <w:t xml:space="preserve">Page </w:t>
          </w:r>
          <w:r w:rsidR="008163FC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8163FC">
            <w:rPr>
              <w:rStyle w:val="PageNumber"/>
            </w:rPr>
            <w:fldChar w:fldCharType="separate"/>
          </w:r>
          <w:r w:rsidR="00740B4C">
            <w:rPr>
              <w:rStyle w:val="PageNumber"/>
              <w:noProof/>
            </w:rPr>
            <w:t>2</w:t>
          </w:r>
          <w:r w:rsidR="008163FC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40B4C" w:rsidRPr="00740B4C">
              <w:rPr>
                <w:rStyle w:val="PageNumber"/>
                <w:noProof/>
              </w:rPr>
              <w:t>11</w:t>
            </w:r>
          </w:fldSimple>
        </w:p>
      </w:tc>
    </w:tr>
  </w:tbl>
  <w:p w:rsidR="004F087A" w:rsidRDefault="00AC44FA" w:rsidP="00AC44FA">
    <w:pPr>
      <w:pStyle w:val="Footer"/>
      <w:jc w:val="center"/>
    </w:pPr>
    <w:r w:rsidRPr="00D22660">
      <w:rPr>
        <w:rFonts w:ascii="Calibri" w:hAnsi="Calibri" w:cs="Calibri"/>
        <w:i/>
        <w:sz w:val="18"/>
        <w:szCs w:val="18"/>
      </w:rPr>
      <w:t xml:space="preserve">Component </w:t>
    </w:r>
    <w:r>
      <w:rPr>
        <w:rFonts w:ascii="Calibri" w:hAnsi="Calibri" w:cs="Calibri"/>
        <w:i/>
        <w:sz w:val="18"/>
        <w:szCs w:val="18"/>
      </w:rPr>
      <w:t xml:space="preserve">Functional Specification Document </w:t>
    </w:r>
    <w:r w:rsidRPr="00D22660">
      <w:rPr>
        <w:rFonts w:ascii="Calibri" w:hAnsi="Calibri" w:cs="Calibri"/>
        <w:i/>
        <w:sz w:val="18"/>
        <w:szCs w:val="18"/>
      </w:rPr>
      <w:t xml:space="preserve">Version </w:t>
    </w:r>
    <w:r>
      <w:rPr>
        <w:rFonts w:ascii="Calibri" w:hAnsi="Calibri" w:cs="Calibri"/>
        <w:i/>
        <w:sz w:val="18"/>
        <w:szCs w:val="18"/>
      </w:rPr>
      <w:t>1</w:t>
    </w:r>
    <w:r w:rsidRPr="00D22660">
      <w:rPr>
        <w:rFonts w:ascii="Calibri" w:hAnsi="Calibri" w:cs="Calibri"/>
        <w:i/>
        <w:sz w:val="18"/>
        <w:szCs w:val="18"/>
      </w:rPr>
      <w:t>.</w:t>
    </w:r>
    <w:r w:rsidR="002B2BA6">
      <w:rPr>
        <w:rFonts w:ascii="Calibri" w:hAnsi="Calibri" w:cs="Calibri"/>
        <w:i/>
        <w:sz w:val="18"/>
        <w:szCs w:val="18"/>
      </w:rPr>
      <w:t>3</w:t>
    </w:r>
    <w:r w:rsidRPr="00D22660">
      <w:rPr>
        <w:rFonts w:ascii="Calibri" w:hAnsi="Calibri" w:cs="Calibri"/>
        <w:i/>
        <w:sz w:val="18"/>
        <w:szCs w:val="18"/>
      </w:rPr>
      <w:t xml:space="preserve">. Last updated </w:t>
    </w:r>
    <w:r>
      <w:rPr>
        <w:rFonts w:ascii="Calibri" w:hAnsi="Calibri" w:cs="Calibri"/>
        <w:i/>
        <w:sz w:val="18"/>
        <w:szCs w:val="18"/>
      </w:rPr>
      <w:t>3</w:t>
    </w:r>
    <w:r w:rsidRPr="00D22660">
      <w:rPr>
        <w:rFonts w:ascii="Calibri" w:hAnsi="Calibri" w:cs="Calibri"/>
        <w:i/>
        <w:sz w:val="18"/>
        <w:szCs w:val="18"/>
      </w:rPr>
      <w:t>/</w:t>
    </w:r>
    <w:r w:rsidR="00605F00">
      <w:rPr>
        <w:rFonts w:ascii="Calibri" w:hAnsi="Calibri" w:cs="Calibri"/>
        <w:i/>
        <w:sz w:val="18"/>
        <w:szCs w:val="18"/>
      </w:rPr>
      <w:t>2</w:t>
    </w:r>
    <w:r w:rsidR="00E50300">
      <w:rPr>
        <w:rFonts w:ascii="Calibri" w:hAnsi="Calibri" w:cs="Calibri"/>
        <w:i/>
        <w:sz w:val="18"/>
        <w:szCs w:val="18"/>
      </w:rPr>
      <w:t>4</w:t>
    </w:r>
    <w:r>
      <w:rPr>
        <w:rFonts w:ascii="Calibri" w:hAnsi="Calibri" w:cs="Calibri"/>
        <w:i/>
        <w:sz w:val="18"/>
        <w:szCs w:val="18"/>
      </w:rPr>
      <w:t>/2011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87A" w:rsidRDefault="004F08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230" w:rsidRDefault="000F5230">
      <w:r>
        <w:separator/>
      </w:r>
    </w:p>
  </w:footnote>
  <w:footnote w:type="continuationSeparator" w:id="0">
    <w:p w:rsidR="000F5230" w:rsidRDefault="000F52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300" w:rsidRDefault="00E503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87A" w:rsidRDefault="004F087A">
    <w:pPr>
      <w:rPr>
        <w:sz w:val="24"/>
      </w:rPr>
    </w:pPr>
  </w:p>
  <w:p w:rsidR="004F087A" w:rsidRDefault="004F087A">
    <w:pPr>
      <w:pBdr>
        <w:top w:val="single" w:sz="6" w:space="1" w:color="auto"/>
      </w:pBdr>
      <w:rPr>
        <w:sz w:val="24"/>
      </w:rPr>
    </w:pPr>
  </w:p>
  <w:p w:rsidR="004F087A" w:rsidRDefault="007C72D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b/>
        <w:noProof/>
        <w:color w:val="FFFF00"/>
        <w:sz w:val="72"/>
      </w:rPr>
      <w:drawing>
        <wp:inline distT="0" distB="0" distL="0" distR="0">
          <wp:extent cx="2821305" cy="836295"/>
          <wp:effectExtent l="0" t="0" r="0" b="1905"/>
          <wp:docPr id="2" name="Picture 3" descr="TN_logo_small_jpg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N_logo_small_jpg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F087A" w:rsidRDefault="004F087A">
    <w:pPr>
      <w:pBdr>
        <w:bottom w:val="single" w:sz="6" w:space="1" w:color="auto"/>
      </w:pBdr>
      <w:jc w:val="right"/>
      <w:rPr>
        <w:sz w:val="24"/>
      </w:rPr>
    </w:pPr>
  </w:p>
  <w:p w:rsidR="004F087A" w:rsidRDefault="004F087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300" w:rsidRDefault="00E50300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87A" w:rsidRDefault="004F087A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087A" w:rsidRDefault="004F087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32971B9"/>
    <w:multiLevelType w:val="hybridMultilevel"/>
    <w:tmpl w:val="8286D75E"/>
    <w:lvl w:ilvl="0" w:tplc="C51AF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01315B"/>
    <w:multiLevelType w:val="hybridMultilevel"/>
    <w:tmpl w:val="833AD2BE"/>
    <w:lvl w:ilvl="0" w:tplc="08B8E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F81720"/>
    <w:multiLevelType w:val="hybridMultilevel"/>
    <w:tmpl w:val="BBBA7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EE4835"/>
    <w:multiLevelType w:val="hybridMultilevel"/>
    <w:tmpl w:val="74346504"/>
    <w:lvl w:ilvl="0" w:tplc="39A4D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7B70CA"/>
    <w:multiLevelType w:val="hybridMultilevel"/>
    <w:tmpl w:val="55946EA2"/>
    <w:lvl w:ilvl="0" w:tplc="52C014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CA5C68"/>
    <w:multiLevelType w:val="hybridMultilevel"/>
    <w:tmpl w:val="112C2EB0"/>
    <w:lvl w:ilvl="0" w:tplc="A3244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924C66"/>
    <w:multiLevelType w:val="hybridMultilevel"/>
    <w:tmpl w:val="4E6CFAD8"/>
    <w:lvl w:ilvl="0" w:tplc="04090019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8">
    <w:nsid w:val="626872D1"/>
    <w:multiLevelType w:val="hybridMultilevel"/>
    <w:tmpl w:val="040A4784"/>
    <w:lvl w:ilvl="0" w:tplc="E4A8BD1E">
      <w:start w:val="1"/>
      <w:numFmt w:val="bullet"/>
      <w:pStyle w:val="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2E0ABB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AC2E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C6068C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8DDEF9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5970A5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FB8A2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BD8C1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434570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720631B5"/>
    <w:multiLevelType w:val="hybridMultilevel"/>
    <w:tmpl w:val="5DF856E2"/>
    <w:lvl w:ilvl="0" w:tplc="04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7BF65A66"/>
    <w:multiLevelType w:val="hybridMultilevel"/>
    <w:tmpl w:val="6060B3B2"/>
    <w:lvl w:ilvl="0" w:tplc="D7A692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/>
  <w:rsids>
    <w:rsidRoot w:val="00D80317"/>
    <w:rsid w:val="00003C5E"/>
    <w:rsid w:val="00004E54"/>
    <w:rsid w:val="0000621C"/>
    <w:rsid w:val="00020DCA"/>
    <w:rsid w:val="0002695E"/>
    <w:rsid w:val="000304E4"/>
    <w:rsid w:val="000370C8"/>
    <w:rsid w:val="00037F7E"/>
    <w:rsid w:val="00041C12"/>
    <w:rsid w:val="000433C4"/>
    <w:rsid w:val="000459DB"/>
    <w:rsid w:val="000469A5"/>
    <w:rsid w:val="0005087B"/>
    <w:rsid w:val="00065694"/>
    <w:rsid w:val="00067C4E"/>
    <w:rsid w:val="00075A43"/>
    <w:rsid w:val="00084FD1"/>
    <w:rsid w:val="00094871"/>
    <w:rsid w:val="000A423B"/>
    <w:rsid w:val="000A6EA1"/>
    <w:rsid w:val="000B0ED3"/>
    <w:rsid w:val="000B6967"/>
    <w:rsid w:val="000C03BF"/>
    <w:rsid w:val="000C107B"/>
    <w:rsid w:val="000C534B"/>
    <w:rsid w:val="000F5230"/>
    <w:rsid w:val="000F6B9D"/>
    <w:rsid w:val="000F7AD1"/>
    <w:rsid w:val="00104A77"/>
    <w:rsid w:val="001079E5"/>
    <w:rsid w:val="0012469B"/>
    <w:rsid w:val="001258DE"/>
    <w:rsid w:val="001336CA"/>
    <w:rsid w:val="00144CF7"/>
    <w:rsid w:val="00146833"/>
    <w:rsid w:val="0015282F"/>
    <w:rsid w:val="00155C9F"/>
    <w:rsid w:val="00160FE0"/>
    <w:rsid w:val="001614C4"/>
    <w:rsid w:val="00171435"/>
    <w:rsid w:val="00173800"/>
    <w:rsid w:val="001902FA"/>
    <w:rsid w:val="001908DB"/>
    <w:rsid w:val="00190AE6"/>
    <w:rsid w:val="00195CF7"/>
    <w:rsid w:val="001974B3"/>
    <w:rsid w:val="001A3A78"/>
    <w:rsid w:val="001B23BC"/>
    <w:rsid w:val="001B3C0E"/>
    <w:rsid w:val="001B4D92"/>
    <w:rsid w:val="001B7789"/>
    <w:rsid w:val="001C4B51"/>
    <w:rsid w:val="001D61DE"/>
    <w:rsid w:val="001E635D"/>
    <w:rsid w:val="001F0036"/>
    <w:rsid w:val="00215255"/>
    <w:rsid w:val="00222AE1"/>
    <w:rsid w:val="0022584D"/>
    <w:rsid w:val="00227B3B"/>
    <w:rsid w:val="00234C52"/>
    <w:rsid w:val="00235EAB"/>
    <w:rsid w:val="00241528"/>
    <w:rsid w:val="00273398"/>
    <w:rsid w:val="002751F3"/>
    <w:rsid w:val="00281261"/>
    <w:rsid w:val="002A4763"/>
    <w:rsid w:val="002B2BA6"/>
    <w:rsid w:val="002B67C8"/>
    <w:rsid w:val="002C2EE4"/>
    <w:rsid w:val="002C6B89"/>
    <w:rsid w:val="002D4B67"/>
    <w:rsid w:val="002E25A5"/>
    <w:rsid w:val="002F0BFA"/>
    <w:rsid w:val="003150DE"/>
    <w:rsid w:val="003161AC"/>
    <w:rsid w:val="00317C0B"/>
    <w:rsid w:val="00325F04"/>
    <w:rsid w:val="003372EF"/>
    <w:rsid w:val="003469A8"/>
    <w:rsid w:val="003473B3"/>
    <w:rsid w:val="00352ACE"/>
    <w:rsid w:val="0035558F"/>
    <w:rsid w:val="003557BE"/>
    <w:rsid w:val="003602E6"/>
    <w:rsid w:val="00363043"/>
    <w:rsid w:val="003915B6"/>
    <w:rsid w:val="00395A5E"/>
    <w:rsid w:val="003A79C9"/>
    <w:rsid w:val="003B3BA8"/>
    <w:rsid w:val="003B5775"/>
    <w:rsid w:val="003C14D8"/>
    <w:rsid w:val="003E1498"/>
    <w:rsid w:val="003E5374"/>
    <w:rsid w:val="003E7155"/>
    <w:rsid w:val="003F1E9A"/>
    <w:rsid w:val="00403482"/>
    <w:rsid w:val="00406EA2"/>
    <w:rsid w:val="00414456"/>
    <w:rsid w:val="00417451"/>
    <w:rsid w:val="00420972"/>
    <w:rsid w:val="004225F2"/>
    <w:rsid w:val="00430014"/>
    <w:rsid w:val="004306DB"/>
    <w:rsid w:val="004356AC"/>
    <w:rsid w:val="00442F3F"/>
    <w:rsid w:val="004448FC"/>
    <w:rsid w:val="004526F6"/>
    <w:rsid w:val="004706D8"/>
    <w:rsid w:val="004776A6"/>
    <w:rsid w:val="00486F27"/>
    <w:rsid w:val="004A0351"/>
    <w:rsid w:val="004A0560"/>
    <w:rsid w:val="004A09A7"/>
    <w:rsid w:val="004A1E3A"/>
    <w:rsid w:val="004A5779"/>
    <w:rsid w:val="004B3379"/>
    <w:rsid w:val="004B41AE"/>
    <w:rsid w:val="004C1803"/>
    <w:rsid w:val="004C2941"/>
    <w:rsid w:val="004D2D2D"/>
    <w:rsid w:val="004D3CC5"/>
    <w:rsid w:val="004E0637"/>
    <w:rsid w:val="004E6CE3"/>
    <w:rsid w:val="004F087A"/>
    <w:rsid w:val="004F1CB4"/>
    <w:rsid w:val="005002B2"/>
    <w:rsid w:val="0050342E"/>
    <w:rsid w:val="005108DB"/>
    <w:rsid w:val="00510DD4"/>
    <w:rsid w:val="005249EB"/>
    <w:rsid w:val="00533205"/>
    <w:rsid w:val="00535AF8"/>
    <w:rsid w:val="005516F3"/>
    <w:rsid w:val="00555FE0"/>
    <w:rsid w:val="0056053C"/>
    <w:rsid w:val="005631BC"/>
    <w:rsid w:val="00567644"/>
    <w:rsid w:val="00577806"/>
    <w:rsid w:val="005875E7"/>
    <w:rsid w:val="00592B81"/>
    <w:rsid w:val="00592CBE"/>
    <w:rsid w:val="00597153"/>
    <w:rsid w:val="005B0267"/>
    <w:rsid w:val="005B1D06"/>
    <w:rsid w:val="005B5631"/>
    <w:rsid w:val="005C1542"/>
    <w:rsid w:val="005C6913"/>
    <w:rsid w:val="005D5B8F"/>
    <w:rsid w:val="005D5BBF"/>
    <w:rsid w:val="005D7FBB"/>
    <w:rsid w:val="005E2A27"/>
    <w:rsid w:val="005E4098"/>
    <w:rsid w:val="005F4E2B"/>
    <w:rsid w:val="0060021C"/>
    <w:rsid w:val="006022C0"/>
    <w:rsid w:val="00605F00"/>
    <w:rsid w:val="0061051D"/>
    <w:rsid w:val="006379D3"/>
    <w:rsid w:val="00644863"/>
    <w:rsid w:val="006464DA"/>
    <w:rsid w:val="00651757"/>
    <w:rsid w:val="00663955"/>
    <w:rsid w:val="00671285"/>
    <w:rsid w:val="0067218D"/>
    <w:rsid w:val="0068557A"/>
    <w:rsid w:val="006874F9"/>
    <w:rsid w:val="00695C2B"/>
    <w:rsid w:val="006964C4"/>
    <w:rsid w:val="00697D5E"/>
    <w:rsid w:val="006A14DD"/>
    <w:rsid w:val="006A2933"/>
    <w:rsid w:val="006A7ECA"/>
    <w:rsid w:val="006B293C"/>
    <w:rsid w:val="006C4362"/>
    <w:rsid w:val="006C5833"/>
    <w:rsid w:val="006C5F4D"/>
    <w:rsid w:val="006E0A3F"/>
    <w:rsid w:val="006E3A64"/>
    <w:rsid w:val="006E41DC"/>
    <w:rsid w:val="0070210C"/>
    <w:rsid w:val="00711B9D"/>
    <w:rsid w:val="00713F48"/>
    <w:rsid w:val="00724A02"/>
    <w:rsid w:val="00736F82"/>
    <w:rsid w:val="00737449"/>
    <w:rsid w:val="0073759E"/>
    <w:rsid w:val="00737BBC"/>
    <w:rsid w:val="00740130"/>
    <w:rsid w:val="00740B4C"/>
    <w:rsid w:val="00752E31"/>
    <w:rsid w:val="007701B3"/>
    <w:rsid w:val="00784E1D"/>
    <w:rsid w:val="0078515C"/>
    <w:rsid w:val="00785BD4"/>
    <w:rsid w:val="00796C1D"/>
    <w:rsid w:val="007A0334"/>
    <w:rsid w:val="007A104D"/>
    <w:rsid w:val="007C3E04"/>
    <w:rsid w:val="007C72DA"/>
    <w:rsid w:val="007D02E6"/>
    <w:rsid w:val="007E28DE"/>
    <w:rsid w:val="007E67B9"/>
    <w:rsid w:val="007F558E"/>
    <w:rsid w:val="00800574"/>
    <w:rsid w:val="00803586"/>
    <w:rsid w:val="008163FC"/>
    <w:rsid w:val="00817390"/>
    <w:rsid w:val="0083327A"/>
    <w:rsid w:val="00833BFE"/>
    <w:rsid w:val="00841E95"/>
    <w:rsid w:val="00846EE5"/>
    <w:rsid w:val="0084731A"/>
    <w:rsid w:val="00856A69"/>
    <w:rsid w:val="00860A2E"/>
    <w:rsid w:val="00861205"/>
    <w:rsid w:val="008633D0"/>
    <w:rsid w:val="00870BE1"/>
    <w:rsid w:val="00883096"/>
    <w:rsid w:val="0089294A"/>
    <w:rsid w:val="00894D6C"/>
    <w:rsid w:val="008A23F6"/>
    <w:rsid w:val="008B6978"/>
    <w:rsid w:val="008C1854"/>
    <w:rsid w:val="008C1D5D"/>
    <w:rsid w:val="008C42A3"/>
    <w:rsid w:val="008D00DD"/>
    <w:rsid w:val="008D6BCB"/>
    <w:rsid w:val="008E2576"/>
    <w:rsid w:val="008E3503"/>
    <w:rsid w:val="008E36D9"/>
    <w:rsid w:val="008E7C91"/>
    <w:rsid w:val="008F4CA1"/>
    <w:rsid w:val="00912999"/>
    <w:rsid w:val="00913600"/>
    <w:rsid w:val="009162B6"/>
    <w:rsid w:val="009235FB"/>
    <w:rsid w:val="009269F5"/>
    <w:rsid w:val="00927DCB"/>
    <w:rsid w:val="00945F08"/>
    <w:rsid w:val="00947339"/>
    <w:rsid w:val="00964A7C"/>
    <w:rsid w:val="0099528D"/>
    <w:rsid w:val="009A53C3"/>
    <w:rsid w:val="009B495C"/>
    <w:rsid w:val="009D682A"/>
    <w:rsid w:val="009E396B"/>
    <w:rsid w:val="009F76BB"/>
    <w:rsid w:val="00A023D3"/>
    <w:rsid w:val="00A02C54"/>
    <w:rsid w:val="00A134D2"/>
    <w:rsid w:val="00A50C31"/>
    <w:rsid w:val="00A531B0"/>
    <w:rsid w:val="00A73925"/>
    <w:rsid w:val="00A75E95"/>
    <w:rsid w:val="00A85046"/>
    <w:rsid w:val="00A92528"/>
    <w:rsid w:val="00A94013"/>
    <w:rsid w:val="00A94A50"/>
    <w:rsid w:val="00AB2443"/>
    <w:rsid w:val="00AC14F2"/>
    <w:rsid w:val="00AC1AE0"/>
    <w:rsid w:val="00AC44FA"/>
    <w:rsid w:val="00AC72DC"/>
    <w:rsid w:val="00AD1D92"/>
    <w:rsid w:val="00AD48CF"/>
    <w:rsid w:val="00AE45CF"/>
    <w:rsid w:val="00AF32CE"/>
    <w:rsid w:val="00AF4520"/>
    <w:rsid w:val="00AF7904"/>
    <w:rsid w:val="00B24EF2"/>
    <w:rsid w:val="00B27E2F"/>
    <w:rsid w:val="00B31B21"/>
    <w:rsid w:val="00B3517C"/>
    <w:rsid w:val="00B369D6"/>
    <w:rsid w:val="00B50A81"/>
    <w:rsid w:val="00B57756"/>
    <w:rsid w:val="00B61BD3"/>
    <w:rsid w:val="00B750E0"/>
    <w:rsid w:val="00B90FA2"/>
    <w:rsid w:val="00B91E5A"/>
    <w:rsid w:val="00BA271B"/>
    <w:rsid w:val="00BA4319"/>
    <w:rsid w:val="00BA531D"/>
    <w:rsid w:val="00BB5DFD"/>
    <w:rsid w:val="00BB700C"/>
    <w:rsid w:val="00BC4560"/>
    <w:rsid w:val="00BC5D78"/>
    <w:rsid w:val="00BD50A4"/>
    <w:rsid w:val="00BD64FD"/>
    <w:rsid w:val="00C00A59"/>
    <w:rsid w:val="00C05689"/>
    <w:rsid w:val="00C065FA"/>
    <w:rsid w:val="00C069C8"/>
    <w:rsid w:val="00C15A2D"/>
    <w:rsid w:val="00C31241"/>
    <w:rsid w:val="00C45496"/>
    <w:rsid w:val="00C531E7"/>
    <w:rsid w:val="00C5589C"/>
    <w:rsid w:val="00C6722C"/>
    <w:rsid w:val="00C95904"/>
    <w:rsid w:val="00CA4B29"/>
    <w:rsid w:val="00CE799A"/>
    <w:rsid w:val="00D00289"/>
    <w:rsid w:val="00D04BB1"/>
    <w:rsid w:val="00D07275"/>
    <w:rsid w:val="00D31D8E"/>
    <w:rsid w:val="00D47173"/>
    <w:rsid w:val="00D52FE8"/>
    <w:rsid w:val="00D56C64"/>
    <w:rsid w:val="00D57457"/>
    <w:rsid w:val="00D65BB6"/>
    <w:rsid w:val="00D80317"/>
    <w:rsid w:val="00D80380"/>
    <w:rsid w:val="00D91B99"/>
    <w:rsid w:val="00D95035"/>
    <w:rsid w:val="00DA1CB3"/>
    <w:rsid w:val="00DB02A0"/>
    <w:rsid w:val="00DB31A0"/>
    <w:rsid w:val="00DC0C85"/>
    <w:rsid w:val="00DC3AB6"/>
    <w:rsid w:val="00DC7FD5"/>
    <w:rsid w:val="00DD0EC9"/>
    <w:rsid w:val="00DD78CA"/>
    <w:rsid w:val="00DE07C6"/>
    <w:rsid w:val="00DF063E"/>
    <w:rsid w:val="00DF073C"/>
    <w:rsid w:val="00DF26F9"/>
    <w:rsid w:val="00DF3CAF"/>
    <w:rsid w:val="00DF4C1A"/>
    <w:rsid w:val="00DF6091"/>
    <w:rsid w:val="00E001A3"/>
    <w:rsid w:val="00E0723E"/>
    <w:rsid w:val="00E22E5F"/>
    <w:rsid w:val="00E37260"/>
    <w:rsid w:val="00E429D2"/>
    <w:rsid w:val="00E43D00"/>
    <w:rsid w:val="00E44D0D"/>
    <w:rsid w:val="00E50080"/>
    <w:rsid w:val="00E50300"/>
    <w:rsid w:val="00E56C57"/>
    <w:rsid w:val="00E616AA"/>
    <w:rsid w:val="00E627EA"/>
    <w:rsid w:val="00E63C76"/>
    <w:rsid w:val="00E745E7"/>
    <w:rsid w:val="00E813FA"/>
    <w:rsid w:val="00E83396"/>
    <w:rsid w:val="00E84F8D"/>
    <w:rsid w:val="00E85E4C"/>
    <w:rsid w:val="00E87737"/>
    <w:rsid w:val="00E91661"/>
    <w:rsid w:val="00EB2E4A"/>
    <w:rsid w:val="00EB2EC9"/>
    <w:rsid w:val="00EB36D5"/>
    <w:rsid w:val="00EB3FF8"/>
    <w:rsid w:val="00EC0C63"/>
    <w:rsid w:val="00EC3EA3"/>
    <w:rsid w:val="00ED0100"/>
    <w:rsid w:val="00ED36ED"/>
    <w:rsid w:val="00ED4E24"/>
    <w:rsid w:val="00EE26F8"/>
    <w:rsid w:val="00EE55F8"/>
    <w:rsid w:val="00F07C52"/>
    <w:rsid w:val="00F12219"/>
    <w:rsid w:val="00F158AB"/>
    <w:rsid w:val="00F17906"/>
    <w:rsid w:val="00F25E97"/>
    <w:rsid w:val="00F377EB"/>
    <w:rsid w:val="00F42A05"/>
    <w:rsid w:val="00F4509E"/>
    <w:rsid w:val="00F47F42"/>
    <w:rsid w:val="00F52E37"/>
    <w:rsid w:val="00F80602"/>
    <w:rsid w:val="00F8611E"/>
    <w:rsid w:val="00F93888"/>
    <w:rsid w:val="00FA1D99"/>
    <w:rsid w:val="00FA33CC"/>
    <w:rsid w:val="00FA6FFE"/>
    <w:rsid w:val="00FC5F7D"/>
    <w:rsid w:val="00FD4152"/>
    <w:rsid w:val="00FF31F0"/>
    <w:rsid w:val="00FF6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4D0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E44D0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BodyText"/>
    <w:link w:val="Heading2Char"/>
    <w:qFormat/>
    <w:rsid w:val="00E44D0D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BodyText"/>
    <w:link w:val="Heading3Char"/>
    <w:qFormat/>
    <w:rsid w:val="00E44D0D"/>
    <w:pPr>
      <w:numPr>
        <w:ilvl w:val="2"/>
      </w:numPr>
      <w:outlineLvl w:val="2"/>
    </w:pPr>
    <w:rPr>
      <w:sz w:val="20"/>
      <w:u w:val="single"/>
    </w:rPr>
  </w:style>
  <w:style w:type="paragraph" w:styleId="Heading4">
    <w:name w:val="heading 4"/>
    <w:basedOn w:val="Heading1"/>
    <w:next w:val="BodyText"/>
    <w:link w:val="Heading4Char"/>
    <w:uiPriority w:val="99"/>
    <w:qFormat/>
    <w:rsid w:val="00E44D0D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BodyText"/>
    <w:link w:val="Heading5Char"/>
    <w:qFormat/>
    <w:rsid w:val="00E44D0D"/>
    <w:pPr>
      <w:numPr>
        <w:ilvl w:val="4"/>
        <w:numId w:val="1"/>
      </w:numPr>
      <w:spacing w:before="240" w:after="60"/>
      <w:outlineLvl w:val="4"/>
    </w:pPr>
    <w:rPr>
      <w:i/>
    </w:rPr>
  </w:style>
  <w:style w:type="paragraph" w:styleId="Heading6">
    <w:name w:val="heading 6"/>
    <w:basedOn w:val="Normal"/>
    <w:next w:val="BodyText"/>
    <w:link w:val="Heading6Char"/>
    <w:qFormat/>
    <w:rsid w:val="00E44D0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E44D0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E44D0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E44D0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37F7E"/>
    <w:rPr>
      <w:rFonts w:ascii="Arial" w:hAnsi="Arial"/>
      <w:b/>
      <w:sz w:val="28"/>
    </w:rPr>
  </w:style>
  <w:style w:type="character" w:customStyle="1" w:styleId="Heading2Char">
    <w:name w:val="Heading 2 Char"/>
    <w:link w:val="Heading2"/>
    <w:locked/>
    <w:rsid w:val="00037F7E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link w:val="Heading3"/>
    <w:locked/>
    <w:rsid w:val="00037F7E"/>
    <w:rPr>
      <w:rFonts w:ascii="Arial" w:hAnsi="Arial"/>
      <w:b/>
      <w:u w:val="single"/>
      <w:lang w:eastAsia="en-US"/>
    </w:rPr>
  </w:style>
  <w:style w:type="character" w:customStyle="1" w:styleId="Heading4Char">
    <w:name w:val="Heading 4 Char"/>
    <w:link w:val="Heading4"/>
    <w:uiPriority w:val="99"/>
    <w:locked/>
    <w:rsid w:val="00037F7E"/>
    <w:rPr>
      <w:rFonts w:ascii="Arial" w:hAnsi="Arial"/>
      <w:b/>
      <w:lang w:eastAsia="en-US"/>
    </w:rPr>
  </w:style>
  <w:style w:type="character" w:customStyle="1" w:styleId="Heading5Char">
    <w:name w:val="Heading 5 Char"/>
    <w:link w:val="Heading5"/>
    <w:locked/>
    <w:rsid w:val="00037F7E"/>
    <w:rPr>
      <w:i/>
    </w:rPr>
  </w:style>
  <w:style w:type="character" w:customStyle="1" w:styleId="Heading6Char">
    <w:name w:val="Heading 6 Char"/>
    <w:link w:val="Heading6"/>
    <w:locked/>
    <w:rsid w:val="00037F7E"/>
    <w:rPr>
      <w:i/>
      <w:sz w:val="22"/>
    </w:rPr>
  </w:style>
  <w:style w:type="character" w:customStyle="1" w:styleId="Heading7Char">
    <w:name w:val="Heading 7 Char"/>
    <w:link w:val="Heading7"/>
    <w:locked/>
    <w:rsid w:val="00037F7E"/>
  </w:style>
  <w:style w:type="character" w:customStyle="1" w:styleId="Heading8Char">
    <w:name w:val="Heading 8 Char"/>
    <w:link w:val="Heading8"/>
    <w:locked/>
    <w:rsid w:val="00037F7E"/>
    <w:rPr>
      <w:i/>
    </w:rPr>
  </w:style>
  <w:style w:type="character" w:customStyle="1" w:styleId="Heading9Char">
    <w:name w:val="Heading 9 Char"/>
    <w:link w:val="Heading9"/>
    <w:locked/>
    <w:rsid w:val="00037F7E"/>
    <w:rPr>
      <w:b/>
      <w:i/>
      <w:sz w:val="18"/>
    </w:rPr>
  </w:style>
  <w:style w:type="paragraph" w:customStyle="1" w:styleId="Paragraph2">
    <w:name w:val="Paragraph2"/>
    <w:basedOn w:val="Normal"/>
    <w:uiPriority w:val="99"/>
    <w:rsid w:val="00E44D0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E44D0D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037F7E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E44D0D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037F7E"/>
    <w:rPr>
      <w:rFonts w:ascii="Cambria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E44D0D"/>
    <w:pPr>
      <w:ind w:left="900" w:hanging="900"/>
    </w:pPr>
  </w:style>
  <w:style w:type="paragraph" w:styleId="TOC1">
    <w:name w:val="toc 1"/>
    <w:basedOn w:val="Normal"/>
    <w:next w:val="Normal"/>
    <w:uiPriority w:val="39"/>
    <w:rsid w:val="00E44D0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4D0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E44D0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E44D0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037F7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44D0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037F7E"/>
    <w:rPr>
      <w:rFonts w:cs="Times New Roman"/>
    </w:rPr>
  </w:style>
  <w:style w:type="character" w:styleId="PageNumber">
    <w:name w:val="page number"/>
    <w:uiPriority w:val="99"/>
    <w:rsid w:val="00E44D0D"/>
    <w:rPr>
      <w:rFonts w:cs="Times New Roman"/>
    </w:rPr>
  </w:style>
  <w:style w:type="paragraph" w:customStyle="1" w:styleId="Bullet1">
    <w:name w:val="Bullet1"/>
    <w:basedOn w:val="Normal"/>
    <w:uiPriority w:val="99"/>
    <w:rsid w:val="00E44D0D"/>
    <w:pPr>
      <w:ind w:left="720" w:hanging="432"/>
    </w:pPr>
  </w:style>
  <w:style w:type="paragraph" w:customStyle="1" w:styleId="Bullet2">
    <w:name w:val="Bullet2"/>
    <w:basedOn w:val="Normal"/>
    <w:uiPriority w:val="99"/>
    <w:rsid w:val="00E44D0D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rsid w:val="00E44D0D"/>
    <w:pPr>
      <w:keepLines/>
      <w:spacing w:after="120"/>
    </w:pPr>
  </w:style>
  <w:style w:type="paragraph" w:styleId="BodyText">
    <w:name w:val="Body Text"/>
    <w:basedOn w:val="Normal"/>
    <w:link w:val="BodyTextChar"/>
    <w:rsid w:val="00E44D0D"/>
    <w:pPr>
      <w:keepLines/>
      <w:spacing w:after="120"/>
      <w:ind w:left="720"/>
    </w:pPr>
  </w:style>
  <w:style w:type="character" w:customStyle="1" w:styleId="BodyTextChar">
    <w:name w:val="Body Text Char"/>
    <w:link w:val="BodyText"/>
    <w:locked/>
    <w:rsid w:val="00B369D6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44D0D"/>
    <w:pPr>
      <w:shd w:val="clear" w:color="auto" w:fill="000080"/>
    </w:pPr>
    <w:rPr>
      <w:sz w:val="2"/>
    </w:rPr>
  </w:style>
  <w:style w:type="character" w:customStyle="1" w:styleId="DocumentMapChar">
    <w:name w:val="Document Map Char"/>
    <w:link w:val="DocumentMap"/>
    <w:uiPriority w:val="99"/>
    <w:semiHidden/>
    <w:locked/>
    <w:rsid w:val="00037F7E"/>
    <w:rPr>
      <w:rFonts w:cs="Times New Roman"/>
      <w:sz w:val="2"/>
    </w:rPr>
  </w:style>
  <w:style w:type="character" w:styleId="FootnoteReference">
    <w:name w:val="footnote reference"/>
    <w:uiPriority w:val="99"/>
    <w:semiHidden/>
    <w:rsid w:val="00E44D0D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E44D0D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FootnoteTextChar">
    <w:name w:val="Footnote Text Char"/>
    <w:link w:val="FootnoteText"/>
    <w:uiPriority w:val="99"/>
    <w:semiHidden/>
    <w:locked/>
    <w:rsid w:val="00037F7E"/>
    <w:rPr>
      <w:rFonts w:cs="Times New Roman"/>
    </w:rPr>
  </w:style>
  <w:style w:type="paragraph" w:customStyle="1" w:styleId="MainTitle">
    <w:name w:val="Main Title"/>
    <w:basedOn w:val="Normal"/>
    <w:uiPriority w:val="99"/>
    <w:rsid w:val="00E44D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E44D0D"/>
    <w:pPr>
      <w:spacing w:before="80" w:line="240" w:lineRule="auto"/>
      <w:jc w:val="both"/>
    </w:pPr>
  </w:style>
  <w:style w:type="paragraph" w:customStyle="1" w:styleId="Paragraph3">
    <w:name w:val="Paragraph3"/>
    <w:basedOn w:val="Normal"/>
    <w:uiPriority w:val="99"/>
    <w:rsid w:val="00E44D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E44D0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99"/>
    <w:semiHidden/>
    <w:rsid w:val="00E44D0D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E44D0D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E44D0D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E44D0D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E44D0D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E44D0D"/>
    <w:pPr>
      <w:ind w:left="1600"/>
    </w:pPr>
  </w:style>
  <w:style w:type="paragraph" w:styleId="BodyText2">
    <w:name w:val="Body Text 2"/>
    <w:basedOn w:val="Normal"/>
    <w:link w:val="BodyText2Char"/>
    <w:uiPriority w:val="99"/>
    <w:rsid w:val="00E44D0D"/>
  </w:style>
  <w:style w:type="character" w:customStyle="1" w:styleId="BodyText2Char">
    <w:name w:val="Body Text 2 Char"/>
    <w:link w:val="BodyText2"/>
    <w:uiPriority w:val="99"/>
    <w:semiHidden/>
    <w:locked/>
    <w:rsid w:val="00037F7E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E44D0D"/>
    <w:pPr>
      <w:ind w:left="72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37F7E"/>
    <w:rPr>
      <w:rFonts w:cs="Times New Roman"/>
    </w:rPr>
  </w:style>
  <w:style w:type="paragraph" w:customStyle="1" w:styleId="Body">
    <w:name w:val="Body"/>
    <w:basedOn w:val="Normal"/>
    <w:uiPriority w:val="99"/>
    <w:rsid w:val="00E44D0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E44D0D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DeleteThisCommentary">
    <w:name w:val="DeleteThisCommentary"/>
    <w:basedOn w:val="Normal"/>
    <w:next w:val="BodyText"/>
    <w:autoRedefine/>
    <w:uiPriority w:val="99"/>
    <w:rsid w:val="00E44D0D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sid w:val="00E44D0D"/>
    <w:rPr>
      <w:rFonts w:cs="Times New Roman"/>
      <w:color w:val="0000FF"/>
      <w:u w:val="single"/>
    </w:rPr>
  </w:style>
  <w:style w:type="character" w:styleId="Strong">
    <w:name w:val="Strong"/>
    <w:uiPriority w:val="99"/>
    <w:qFormat/>
    <w:rsid w:val="00E44D0D"/>
    <w:rPr>
      <w:rFonts w:cs="Times New Roman"/>
      <w:b/>
    </w:rPr>
  </w:style>
  <w:style w:type="character" w:styleId="FollowedHyperlink">
    <w:name w:val="FollowedHyperlink"/>
    <w:uiPriority w:val="99"/>
    <w:rsid w:val="00E44D0D"/>
    <w:rPr>
      <w:rFonts w:cs="Times New Roman"/>
      <w:color w:val="800080"/>
      <w:u w:val="single"/>
    </w:rPr>
  </w:style>
  <w:style w:type="paragraph" w:customStyle="1" w:styleId="BodyTextKeep">
    <w:name w:val="Body Text Keep"/>
    <w:basedOn w:val="BodyText"/>
    <w:uiPriority w:val="99"/>
    <w:rsid w:val="00E44D0D"/>
    <w:pPr>
      <w:keepNext/>
      <w:keepLines w:val="0"/>
      <w:widowControl/>
      <w:tabs>
        <w:tab w:val="right" w:pos="8640"/>
      </w:tabs>
      <w:spacing w:after="280" w:line="360" w:lineRule="auto"/>
      <w:ind w:left="0"/>
      <w:jc w:val="both"/>
    </w:pPr>
    <w:rPr>
      <w:rFonts w:ascii="Garamond" w:hAnsi="Garamond"/>
      <w:spacing w:val="-2"/>
      <w:sz w:val="24"/>
    </w:rPr>
  </w:style>
  <w:style w:type="paragraph" w:styleId="Caption">
    <w:name w:val="caption"/>
    <w:basedOn w:val="Normal"/>
    <w:next w:val="Normal"/>
    <w:uiPriority w:val="99"/>
    <w:qFormat/>
    <w:rsid w:val="00E44D0D"/>
    <w:pPr>
      <w:spacing w:before="120" w:after="120"/>
    </w:pPr>
    <w:rPr>
      <w:b/>
      <w:bCs/>
    </w:rPr>
  </w:style>
  <w:style w:type="paragraph" w:customStyle="1" w:styleId="bulleted">
    <w:name w:val="bulleted"/>
    <w:basedOn w:val="Normal"/>
    <w:uiPriority w:val="99"/>
    <w:rsid w:val="00E44D0D"/>
    <w:pPr>
      <w:numPr>
        <w:numId w:val="2"/>
      </w:numPr>
    </w:pPr>
  </w:style>
  <w:style w:type="paragraph" w:customStyle="1" w:styleId="Standard">
    <w:name w:val="Standard"/>
    <w:uiPriority w:val="99"/>
    <w:rsid w:val="00E44D0D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GlossaryEntry">
    <w:name w:val="Glossary Entry"/>
    <w:basedOn w:val="BodyText"/>
    <w:uiPriority w:val="99"/>
    <w:rsid w:val="00E44D0D"/>
    <w:pPr>
      <w:ind w:hanging="720"/>
    </w:pPr>
  </w:style>
  <w:style w:type="paragraph" w:styleId="BalloonText">
    <w:name w:val="Balloon Text"/>
    <w:basedOn w:val="Normal"/>
    <w:link w:val="BalloonTextChar"/>
    <w:uiPriority w:val="99"/>
    <w:rsid w:val="000304E4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304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304E4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TitleCover">
    <w:name w:val="Title Cover"/>
    <w:basedOn w:val="Normal"/>
    <w:next w:val="Normal"/>
    <w:rsid w:val="00C95904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/>
      <w:b/>
      <w:spacing w:val="-48"/>
      <w:kern w:val="28"/>
      <w:sz w:val="64"/>
    </w:rPr>
  </w:style>
  <w:style w:type="table" w:styleId="TableGrid">
    <w:name w:val="Table Grid"/>
    <w:basedOn w:val="TableNormal"/>
    <w:locked/>
    <w:rsid w:val="001246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4D0D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E44D0D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BodyText"/>
    <w:link w:val="Heading2Char"/>
    <w:qFormat/>
    <w:rsid w:val="00E44D0D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1"/>
    <w:next w:val="BodyText"/>
    <w:link w:val="Heading3Char"/>
    <w:qFormat/>
    <w:rsid w:val="00E44D0D"/>
    <w:pPr>
      <w:numPr>
        <w:ilvl w:val="2"/>
      </w:numPr>
      <w:outlineLvl w:val="2"/>
    </w:pPr>
    <w:rPr>
      <w:sz w:val="20"/>
      <w:u w:val="single"/>
    </w:rPr>
  </w:style>
  <w:style w:type="paragraph" w:styleId="Heading4">
    <w:name w:val="heading 4"/>
    <w:basedOn w:val="Heading1"/>
    <w:next w:val="BodyText"/>
    <w:link w:val="Heading4Char"/>
    <w:uiPriority w:val="99"/>
    <w:qFormat/>
    <w:rsid w:val="00E44D0D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Normal"/>
    <w:next w:val="BodyText"/>
    <w:link w:val="Heading5Char"/>
    <w:qFormat/>
    <w:rsid w:val="00E44D0D"/>
    <w:pPr>
      <w:numPr>
        <w:ilvl w:val="4"/>
        <w:numId w:val="1"/>
      </w:numPr>
      <w:spacing w:before="240" w:after="60"/>
      <w:outlineLvl w:val="4"/>
    </w:pPr>
    <w:rPr>
      <w:i/>
    </w:rPr>
  </w:style>
  <w:style w:type="paragraph" w:styleId="Heading6">
    <w:name w:val="heading 6"/>
    <w:basedOn w:val="Normal"/>
    <w:next w:val="BodyText"/>
    <w:link w:val="Heading6Char"/>
    <w:qFormat/>
    <w:rsid w:val="00E44D0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E44D0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E44D0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E44D0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37F7E"/>
    <w:rPr>
      <w:rFonts w:ascii="Arial" w:hAnsi="Arial"/>
      <w:b/>
      <w:sz w:val="28"/>
    </w:rPr>
  </w:style>
  <w:style w:type="character" w:customStyle="1" w:styleId="Heading2Char">
    <w:name w:val="Heading 2 Char"/>
    <w:link w:val="Heading2"/>
    <w:locked/>
    <w:rsid w:val="00037F7E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link w:val="Heading3"/>
    <w:locked/>
    <w:rsid w:val="00037F7E"/>
    <w:rPr>
      <w:rFonts w:ascii="Arial" w:hAnsi="Arial"/>
      <w:b/>
      <w:u w:val="single"/>
      <w:lang w:eastAsia="en-US"/>
    </w:rPr>
  </w:style>
  <w:style w:type="character" w:customStyle="1" w:styleId="Heading4Char">
    <w:name w:val="Heading 4 Char"/>
    <w:link w:val="Heading4"/>
    <w:uiPriority w:val="99"/>
    <w:locked/>
    <w:rsid w:val="00037F7E"/>
    <w:rPr>
      <w:rFonts w:ascii="Arial" w:hAnsi="Arial"/>
      <w:b/>
      <w:lang w:eastAsia="en-US"/>
    </w:rPr>
  </w:style>
  <w:style w:type="character" w:customStyle="1" w:styleId="Heading5Char">
    <w:name w:val="Heading 5 Char"/>
    <w:link w:val="Heading5"/>
    <w:locked/>
    <w:rsid w:val="00037F7E"/>
    <w:rPr>
      <w:i/>
    </w:rPr>
  </w:style>
  <w:style w:type="character" w:customStyle="1" w:styleId="Heading6Char">
    <w:name w:val="Heading 6 Char"/>
    <w:link w:val="Heading6"/>
    <w:locked/>
    <w:rsid w:val="00037F7E"/>
    <w:rPr>
      <w:i/>
      <w:sz w:val="22"/>
    </w:rPr>
  </w:style>
  <w:style w:type="character" w:customStyle="1" w:styleId="Heading7Char">
    <w:name w:val="Heading 7 Char"/>
    <w:link w:val="Heading7"/>
    <w:locked/>
    <w:rsid w:val="00037F7E"/>
  </w:style>
  <w:style w:type="character" w:customStyle="1" w:styleId="Heading8Char">
    <w:name w:val="Heading 8 Char"/>
    <w:link w:val="Heading8"/>
    <w:locked/>
    <w:rsid w:val="00037F7E"/>
    <w:rPr>
      <w:i/>
    </w:rPr>
  </w:style>
  <w:style w:type="character" w:customStyle="1" w:styleId="Heading9Char">
    <w:name w:val="Heading 9 Char"/>
    <w:link w:val="Heading9"/>
    <w:locked/>
    <w:rsid w:val="00037F7E"/>
    <w:rPr>
      <w:b/>
      <w:i/>
      <w:sz w:val="18"/>
    </w:rPr>
  </w:style>
  <w:style w:type="paragraph" w:customStyle="1" w:styleId="Paragraph2">
    <w:name w:val="Paragraph2"/>
    <w:basedOn w:val="Normal"/>
    <w:uiPriority w:val="99"/>
    <w:rsid w:val="00E44D0D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E44D0D"/>
    <w:pPr>
      <w:spacing w:line="240" w:lineRule="auto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037F7E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E44D0D"/>
    <w:pPr>
      <w:spacing w:after="60"/>
      <w:jc w:val="center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99"/>
    <w:locked/>
    <w:rsid w:val="00037F7E"/>
    <w:rPr>
      <w:rFonts w:ascii="Cambria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E44D0D"/>
    <w:pPr>
      <w:ind w:left="900" w:hanging="900"/>
    </w:pPr>
  </w:style>
  <w:style w:type="paragraph" w:styleId="TOC1">
    <w:name w:val="toc 1"/>
    <w:basedOn w:val="Normal"/>
    <w:next w:val="Normal"/>
    <w:uiPriority w:val="39"/>
    <w:rsid w:val="00E44D0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4D0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E44D0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E44D0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037F7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44D0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037F7E"/>
    <w:rPr>
      <w:rFonts w:cs="Times New Roman"/>
    </w:rPr>
  </w:style>
  <w:style w:type="character" w:styleId="PageNumber">
    <w:name w:val="page number"/>
    <w:uiPriority w:val="99"/>
    <w:rsid w:val="00E44D0D"/>
    <w:rPr>
      <w:rFonts w:cs="Times New Roman"/>
    </w:rPr>
  </w:style>
  <w:style w:type="paragraph" w:customStyle="1" w:styleId="Bullet1">
    <w:name w:val="Bullet1"/>
    <w:basedOn w:val="Normal"/>
    <w:uiPriority w:val="99"/>
    <w:rsid w:val="00E44D0D"/>
    <w:pPr>
      <w:ind w:left="720" w:hanging="432"/>
    </w:pPr>
  </w:style>
  <w:style w:type="paragraph" w:customStyle="1" w:styleId="Bullet2">
    <w:name w:val="Bullet2"/>
    <w:basedOn w:val="Normal"/>
    <w:uiPriority w:val="99"/>
    <w:rsid w:val="00E44D0D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uiPriority w:val="99"/>
    <w:rsid w:val="00E44D0D"/>
    <w:pPr>
      <w:keepLines/>
      <w:spacing w:after="120"/>
    </w:pPr>
  </w:style>
  <w:style w:type="paragraph" w:styleId="BodyText">
    <w:name w:val="Body Text"/>
    <w:basedOn w:val="Normal"/>
    <w:link w:val="BodyTextChar"/>
    <w:rsid w:val="00E44D0D"/>
    <w:pPr>
      <w:keepLines/>
      <w:spacing w:after="120"/>
      <w:ind w:left="720"/>
    </w:pPr>
  </w:style>
  <w:style w:type="character" w:customStyle="1" w:styleId="BodyTextChar">
    <w:name w:val="Body Text Char"/>
    <w:link w:val="BodyText"/>
    <w:locked/>
    <w:rsid w:val="00B369D6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44D0D"/>
    <w:pPr>
      <w:shd w:val="clear" w:color="auto" w:fill="000080"/>
    </w:pPr>
    <w:rPr>
      <w:sz w:val="2"/>
    </w:rPr>
  </w:style>
  <w:style w:type="character" w:customStyle="1" w:styleId="DocumentMapChar">
    <w:name w:val="Document Map Char"/>
    <w:link w:val="DocumentMap"/>
    <w:uiPriority w:val="99"/>
    <w:semiHidden/>
    <w:locked/>
    <w:rsid w:val="00037F7E"/>
    <w:rPr>
      <w:rFonts w:cs="Times New Roman"/>
      <w:sz w:val="2"/>
    </w:rPr>
  </w:style>
  <w:style w:type="character" w:styleId="FootnoteReference">
    <w:name w:val="footnote reference"/>
    <w:uiPriority w:val="99"/>
    <w:semiHidden/>
    <w:rsid w:val="00E44D0D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E44D0D"/>
    <w:pPr>
      <w:keepNext/>
      <w:keepLines/>
      <w:pBdr>
        <w:bottom w:val="single" w:sz="6" w:space="0" w:color="000000"/>
      </w:pBdr>
      <w:spacing w:before="40" w:after="40"/>
      <w:ind w:left="360" w:hanging="360"/>
    </w:pPr>
  </w:style>
  <w:style w:type="character" w:customStyle="1" w:styleId="FootnoteTextChar">
    <w:name w:val="Footnote Text Char"/>
    <w:link w:val="FootnoteText"/>
    <w:uiPriority w:val="99"/>
    <w:semiHidden/>
    <w:locked/>
    <w:rsid w:val="00037F7E"/>
    <w:rPr>
      <w:rFonts w:cs="Times New Roman"/>
    </w:rPr>
  </w:style>
  <w:style w:type="paragraph" w:customStyle="1" w:styleId="MainTitle">
    <w:name w:val="Main Title"/>
    <w:basedOn w:val="Normal"/>
    <w:uiPriority w:val="99"/>
    <w:rsid w:val="00E44D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uiPriority w:val="99"/>
    <w:rsid w:val="00E44D0D"/>
    <w:pPr>
      <w:spacing w:before="80" w:line="240" w:lineRule="auto"/>
      <w:jc w:val="both"/>
    </w:pPr>
  </w:style>
  <w:style w:type="paragraph" w:customStyle="1" w:styleId="Paragraph3">
    <w:name w:val="Paragraph3"/>
    <w:basedOn w:val="Normal"/>
    <w:uiPriority w:val="99"/>
    <w:rsid w:val="00E44D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uiPriority w:val="99"/>
    <w:rsid w:val="00E44D0D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99"/>
    <w:semiHidden/>
    <w:rsid w:val="00E44D0D"/>
    <w:pPr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E44D0D"/>
    <w:pPr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E44D0D"/>
    <w:pPr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E44D0D"/>
    <w:pPr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E44D0D"/>
    <w:pPr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E44D0D"/>
    <w:pPr>
      <w:ind w:left="1600"/>
    </w:pPr>
  </w:style>
  <w:style w:type="paragraph" w:styleId="BodyText2">
    <w:name w:val="Body Text 2"/>
    <w:basedOn w:val="Normal"/>
    <w:link w:val="BodyText2Char"/>
    <w:uiPriority w:val="99"/>
    <w:rsid w:val="00E44D0D"/>
  </w:style>
  <w:style w:type="character" w:customStyle="1" w:styleId="BodyText2Char">
    <w:name w:val="Body Text 2 Char"/>
    <w:link w:val="BodyText2"/>
    <w:uiPriority w:val="99"/>
    <w:semiHidden/>
    <w:locked/>
    <w:rsid w:val="00037F7E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E44D0D"/>
    <w:pPr>
      <w:ind w:left="72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37F7E"/>
    <w:rPr>
      <w:rFonts w:cs="Times New Roman"/>
    </w:rPr>
  </w:style>
  <w:style w:type="paragraph" w:customStyle="1" w:styleId="Body">
    <w:name w:val="Body"/>
    <w:basedOn w:val="Normal"/>
    <w:uiPriority w:val="99"/>
    <w:rsid w:val="00E44D0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E44D0D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DeleteThisCommentary">
    <w:name w:val="DeleteThisCommentary"/>
    <w:basedOn w:val="Normal"/>
    <w:next w:val="BodyText"/>
    <w:autoRedefine/>
    <w:uiPriority w:val="99"/>
    <w:rsid w:val="00E44D0D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sid w:val="00E44D0D"/>
    <w:rPr>
      <w:rFonts w:cs="Times New Roman"/>
      <w:color w:val="0000FF"/>
      <w:u w:val="single"/>
    </w:rPr>
  </w:style>
  <w:style w:type="character" w:styleId="Strong">
    <w:name w:val="Strong"/>
    <w:uiPriority w:val="99"/>
    <w:qFormat/>
    <w:rsid w:val="00E44D0D"/>
    <w:rPr>
      <w:rFonts w:cs="Times New Roman"/>
      <w:b/>
    </w:rPr>
  </w:style>
  <w:style w:type="character" w:styleId="FollowedHyperlink">
    <w:name w:val="FollowedHyperlink"/>
    <w:uiPriority w:val="99"/>
    <w:rsid w:val="00E44D0D"/>
    <w:rPr>
      <w:rFonts w:cs="Times New Roman"/>
      <w:color w:val="800080"/>
      <w:u w:val="single"/>
    </w:rPr>
  </w:style>
  <w:style w:type="paragraph" w:customStyle="1" w:styleId="BodyTextKeep">
    <w:name w:val="Body Text Keep"/>
    <w:basedOn w:val="BodyText"/>
    <w:uiPriority w:val="99"/>
    <w:rsid w:val="00E44D0D"/>
    <w:pPr>
      <w:keepNext/>
      <w:keepLines w:val="0"/>
      <w:widowControl/>
      <w:tabs>
        <w:tab w:val="right" w:pos="8640"/>
      </w:tabs>
      <w:spacing w:after="280" w:line="360" w:lineRule="auto"/>
      <w:ind w:left="0"/>
      <w:jc w:val="both"/>
    </w:pPr>
    <w:rPr>
      <w:rFonts w:ascii="Garamond" w:hAnsi="Garamond"/>
      <w:spacing w:val="-2"/>
      <w:sz w:val="24"/>
    </w:rPr>
  </w:style>
  <w:style w:type="paragraph" w:styleId="Caption">
    <w:name w:val="caption"/>
    <w:basedOn w:val="Normal"/>
    <w:next w:val="Normal"/>
    <w:uiPriority w:val="99"/>
    <w:qFormat/>
    <w:rsid w:val="00E44D0D"/>
    <w:pPr>
      <w:spacing w:before="120" w:after="120"/>
    </w:pPr>
    <w:rPr>
      <w:b/>
      <w:bCs/>
    </w:rPr>
  </w:style>
  <w:style w:type="paragraph" w:customStyle="1" w:styleId="bulleted">
    <w:name w:val="bulleted"/>
    <w:basedOn w:val="Normal"/>
    <w:uiPriority w:val="99"/>
    <w:rsid w:val="00E44D0D"/>
    <w:pPr>
      <w:numPr>
        <w:numId w:val="2"/>
      </w:numPr>
    </w:pPr>
  </w:style>
  <w:style w:type="paragraph" w:customStyle="1" w:styleId="Standard">
    <w:name w:val="Standard"/>
    <w:uiPriority w:val="99"/>
    <w:rsid w:val="00E44D0D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GlossaryEntry">
    <w:name w:val="Glossary Entry"/>
    <w:basedOn w:val="BodyText"/>
    <w:uiPriority w:val="99"/>
    <w:rsid w:val="00E44D0D"/>
    <w:pPr>
      <w:ind w:hanging="720"/>
    </w:pPr>
  </w:style>
  <w:style w:type="paragraph" w:styleId="BalloonText">
    <w:name w:val="Balloon Text"/>
    <w:basedOn w:val="Normal"/>
    <w:link w:val="BalloonTextChar"/>
    <w:uiPriority w:val="99"/>
    <w:rsid w:val="000304E4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304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304E4"/>
    <w:pPr>
      <w:widowControl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TitleCover">
    <w:name w:val="Title Cover"/>
    <w:basedOn w:val="Normal"/>
    <w:next w:val="Normal"/>
    <w:rsid w:val="00C95904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/>
      <w:b/>
      <w:spacing w:val="-48"/>
      <w:kern w:val="28"/>
      <w:sz w:val="6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sharepoint.telenav.com/Logos%20and%20TeleNav%20Art/TN_logo_177x46.gif" TargetMode="Externa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61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://sharepoint.telenav.com/Logos%20and%20TeleNav%20Art/_w/TN_logo_177x46_gif.jpg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header" Target="header4.xml"/><Relationship Id="rId30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%20Files\dcom\Software%20Architecture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Architecture Document.dot</Template>
  <TotalTime>213</TotalTime>
  <Pages>11</Pages>
  <Words>798</Words>
  <Characters>5639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Component Functional Specification Document</vt:lpstr>
    </vt:vector>
  </TitlesOfParts>
  <Company>TeleNav, Inc.</Company>
  <LinksUpToDate>false</LinksUpToDate>
  <CharactersWithSpaces>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 Functional Specification Document</dc:title>
  <dc:subject>TN 6.0 &lt;Component Name&gt;</dc:subject>
  <dc:creator>&lt;Author&gt;</dc:creator>
  <cp:lastModifiedBy>3lrbhk1</cp:lastModifiedBy>
  <cp:revision>82</cp:revision>
  <cp:lastPrinted>2011-01-27T23:17:00Z</cp:lastPrinted>
  <dcterms:created xsi:type="dcterms:W3CDTF">2011-04-19T19:18:00Z</dcterms:created>
  <dcterms:modified xsi:type="dcterms:W3CDTF">2012-01-24T18:56:00Z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">
    <vt:lpwstr>&lt;System&gt;</vt:lpwstr>
  </property>
</Properties>
</file>